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2952"/>
        <w:gridCol w:w="3131"/>
      </w:tblGrid>
      <w:tr w:rsidR="00F316AD" w:rsidRPr="00177FC6" w14:paraId="76C46102"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16070C78" w14:textId="72ECE152" w:rsidR="00F316AD" w:rsidRPr="00177FC6" w:rsidRDefault="00996846" w:rsidP="00F316AD">
            <w:pPr>
              <w:pStyle w:val="Ttulo"/>
            </w:pPr>
            <w:r>
              <w:t>JUAN ESTEBAN GRAJALES</w:t>
            </w:r>
            <w:r w:rsidR="00D20DA9" w:rsidRPr="00177FC6">
              <w:rPr>
                <w:lang w:bidi="es-ES"/>
              </w:rPr>
              <w:t xml:space="preserve"> </w:t>
            </w:r>
          </w:p>
          <w:p w14:paraId="27760C58" w14:textId="71894E3A" w:rsidR="00F316AD" w:rsidRPr="00177FC6" w:rsidRDefault="006D7180" w:rsidP="00D20DA9">
            <w:pPr>
              <w:pStyle w:val="Subttulo"/>
            </w:pPr>
            <w:r>
              <w:rPr>
                <w:lang w:bidi="es-ES"/>
              </w:rPr>
              <w:t>APRENDIZ</w:t>
            </w:r>
            <w:r w:rsidR="00F316AD" w:rsidRPr="00177FC6">
              <w:rPr>
                <w:lang w:bidi="es-ES"/>
              </w:rPr>
              <w:t xml:space="preserve"> </w:t>
            </w:r>
          </w:p>
        </w:tc>
      </w:tr>
      <w:tr w:rsidR="00996846" w:rsidRPr="00177FC6" w14:paraId="5958B1DC" w14:textId="77777777" w:rsidTr="00CD50FD">
        <w:trPr>
          <w:trHeight w:val="735"/>
        </w:trPr>
        <w:tc>
          <w:tcPr>
            <w:tcW w:w="3097" w:type="dxa"/>
            <w:tcBorders>
              <w:top w:val="single" w:sz="24" w:space="0" w:color="BF9268" w:themeColor="accent2"/>
            </w:tcBorders>
            <w:vAlign w:val="center"/>
          </w:tcPr>
          <w:p w14:paraId="64E84884" w14:textId="77777777" w:rsidR="00584760" w:rsidRDefault="004E2F26" w:rsidP="00D20DA9">
            <w:pPr>
              <w:jc w:val="center"/>
              <w:rPr>
                <w:sz w:val="22"/>
                <w:szCs w:val="22"/>
              </w:rPr>
            </w:pPr>
            <w:r>
              <w:rPr>
                <w:sz w:val="22"/>
                <w:szCs w:val="22"/>
              </w:rPr>
              <w:t xml:space="preserve">Armenia Quindío </w:t>
            </w:r>
          </w:p>
          <w:p w14:paraId="66CA9025" w14:textId="135CA9BC" w:rsidR="00F316AD" w:rsidRPr="00996846" w:rsidRDefault="00996846" w:rsidP="00D20DA9">
            <w:pPr>
              <w:jc w:val="center"/>
              <w:rPr>
                <w:sz w:val="22"/>
                <w:szCs w:val="22"/>
              </w:rPr>
            </w:pPr>
            <w:r w:rsidRPr="00996846">
              <w:rPr>
                <w:sz w:val="22"/>
                <w:szCs w:val="22"/>
              </w:rPr>
              <w:t>quintas de la marina</w:t>
            </w:r>
            <w:r>
              <w:rPr>
                <w:sz w:val="22"/>
                <w:szCs w:val="22"/>
              </w:rPr>
              <w:t xml:space="preserve"> </w:t>
            </w:r>
            <w:r w:rsidRPr="00996846">
              <w:rPr>
                <w:sz w:val="22"/>
                <w:szCs w:val="22"/>
              </w:rPr>
              <w:t>manzana I casa 2</w:t>
            </w:r>
          </w:p>
        </w:tc>
        <w:tc>
          <w:tcPr>
            <w:tcW w:w="3108" w:type="dxa"/>
            <w:tcBorders>
              <w:top w:val="single" w:sz="24" w:space="0" w:color="BF9268" w:themeColor="accent2"/>
            </w:tcBorders>
            <w:vAlign w:val="center"/>
          </w:tcPr>
          <w:p w14:paraId="0408D68D" w14:textId="23369D02" w:rsidR="00F316AD" w:rsidRPr="00177FC6" w:rsidRDefault="00996846" w:rsidP="00D20DA9">
            <w:pPr>
              <w:jc w:val="center"/>
            </w:pPr>
            <w:r>
              <w:t>3172398182</w:t>
            </w:r>
          </w:p>
        </w:tc>
        <w:tc>
          <w:tcPr>
            <w:tcW w:w="3095" w:type="dxa"/>
            <w:tcBorders>
              <w:top w:val="single" w:sz="24" w:space="0" w:color="BF9268" w:themeColor="accent2"/>
            </w:tcBorders>
            <w:vAlign w:val="center"/>
          </w:tcPr>
          <w:p w14:paraId="621BA368" w14:textId="690F4E7C" w:rsidR="00F316AD" w:rsidRPr="00996846" w:rsidRDefault="00996846" w:rsidP="00D20DA9">
            <w:pPr>
              <w:jc w:val="center"/>
              <w:rPr>
                <w:sz w:val="22"/>
                <w:szCs w:val="22"/>
              </w:rPr>
            </w:pPr>
            <w:r w:rsidRPr="00996846">
              <w:rPr>
                <w:sz w:val="22"/>
                <w:szCs w:val="22"/>
                <w:lang w:bidi="es-ES"/>
              </w:rPr>
              <w:t>gjuanesteban413@gmail.com</w:t>
            </w:r>
            <w:r w:rsidR="00D20DA9" w:rsidRPr="00996846">
              <w:rPr>
                <w:sz w:val="22"/>
                <w:szCs w:val="22"/>
                <w:lang w:bidi="es-ES"/>
              </w:rPr>
              <w:t xml:space="preserve"> </w:t>
            </w:r>
          </w:p>
        </w:tc>
      </w:tr>
      <w:tr w:rsidR="00996846" w:rsidRPr="00177FC6" w14:paraId="2A5C8102" w14:textId="77777777" w:rsidTr="00CD50FD">
        <w:trPr>
          <w:trHeight w:val="210"/>
        </w:trPr>
        <w:tc>
          <w:tcPr>
            <w:tcW w:w="3097" w:type="dxa"/>
            <w:tcBorders>
              <w:bottom w:val="single" w:sz="18" w:space="0" w:color="BF9268" w:themeColor="accent2"/>
            </w:tcBorders>
          </w:tcPr>
          <w:p w14:paraId="3AAC2009" w14:textId="77777777" w:rsidR="00CD50FD" w:rsidRPr="00177FC6" w:rsidRDefault="00CD50FD" w:rsidP="00CD50FD"/>
        </w:tc>
        <w:tc>
          <w:tcPr>
            <w:tcW w:w="3108" w:type="dxa"/>
            <w:vMerge w:val="restart"/>
            <w:shd w:val="clear" w:color="auto" w:fill="303848" w:themeFill="accent1"/>
            <w:vAlign w:val="center"/>
          </w:tcPr>
          <w:p w14:paraId="7855CE4F" w14:textId="77777777" w:rsidR="00CD50FD" w:rsidRPr="00177FC6" w:rsidRDefault="00D16E4E" w:rsidP="00D20DA9">
            <w:pPr>
              <w:pStyle w:val="Ttulo1"/>
            </w:pPr>
            <w:sdt>
              <w:sdtPr>
                <w:id w:val="1460613821"/>
                <w:placeholder>
                  <w:docPart w:val="DC0274B009AF40A091A88B85C3A39EEB"/>
                </w:placeholder>
                <w:temporary/>
                <w:showingPlcHdr/>
                <w15:appearance w15:val="hidden"/>
                <w:text/>
              </w:sdtPr>
              <w:sdtEndPr/>
              <w:sdtContent>
                <w:r w:rsidR="00D20DA9" w:rsidRPr="00177FC6">
                  <w:rPr>
                    <w:lang w:bidi="es-ES"/>
                  </w:rPr>
                  <w:t>OBJETIVO</w:t>
                </w:r>
              </w:sdtContent>
            </w:sdt>
          </w:p>
        </w:tc>
        <w:tc>
          <w:tcPr>
            <w:tcW w:w="3095" w:type="dxa"/>
            <w:tcBorders>
              <w:bottom w:val="single" w:sz="18" w:space="0" w:color="BF9268" w:themeColor="accent2"/>
            </w:tcBorders>
          </w:tcPr>
          <w:p w14:paraId="0ED8B320" w14:textId="77777777" w:rsidR="00CD50FD" w:rsidRPr="00177FC6" w:rsidRDefault="00CD50FD"/>
        </w:tc>
      </w:tr>
      <w:tr w:rsidR="00996846" w:rsidRPr="00177FC6" w14:paraId="6D590AD5" w14:textId="77777777" w:rsidTr="00CD50FD">
        <w:trPr>
          <w:trHeight w:val="210"/>
        </w:trPr>
        <w:tc>
          <w:tcPr>
            <w:tcW w:w="3097" w:type="dxa"/>
            <w:tcBorders>
              <w:top w:val="single" w:sz="18" w:space="0" w:color="BF9268" w:themeColor="accent2"/>
            </w:tcBorders>
          </w:tcPr>
          <w:p w14:paraId="39CDEDE9" w14:textId="77777777" w:rsidR="00CD50FD" w:rsidRPr="00177FC6" w:rsidRDefault="00CD50FD" w:rsidP="00CD50FD"/>
        </w:tc>
        <w:tc>
          <w:tcPr>
            <w:tcW w:w="3108" w:type="dxa"/>
            <w:vMerge/>
            <w:shd w:val="clear" w:color="auto" w:fill="303848" w:themeFill="accent1"/>
            <w:vAlign w:val="center"/>
          </w:tcPr>
          <w:p w14:paraId="2C2CE8B9" w14:textId="77777777" w:rsidR="00CD50FD" w:rsidRPr="00177FC6" w:rsidRDefault="00CD50FD" w:rsidP="0040233B">
            <w:pPr>
              <w:pStyle w:val="Ttulo1"/>
            </w:pPr>
          </w:p>
        </w:tc>
        <w:tc>
          <w:tcPr>
            <w:tcW w:w="3095" w:type="dxa"/>
            <w:tcBorders>
              <w:top w:val="single" w:sz="18" w:space="0" w:color="BF9268" w:themeColor="accent2"/>
            </w:tcBorders>
          </w:tcPr>
          <w:p w14:paraId="51E8DC52" w14:textId="77777777" w:rsidR="00CD50FD" w:rsidRPr="00177FC6" w:rsidRDefault="00CD50FD"/>
        </w:tc>
      </w:tr>
      <w:tr w:rsidR="0040233B" w:rsidRPr="00177FC6" w14:paraId="2DD0366F" w14:textId="77777777" w:rsidTr="0040233B">
        <w:trPr>
          <w:trHeight w:val="1180"/>
        </w:trPr>
        <w:tc>
          <w:tcPr>
            <w:tcW w:w="9300" w:type="dxa"/>
            <w:gridSpan w:val="3"/>
            <w:vAlign w:val="center"/>
          </w:tcPr>
          <w:p w14:paraId="0C016D71" w14:textId="5637F952" w:rsidR="0040233B" w:rsidRPr="00177FC6" w:rsidRDefault="00996846" w:rsidP="00D20DA9">
            <w:pPr>
              <w:pStyle w:val="Texto"/>
            </w:pPr>
            <w:r>
              <w:t>Mi objetivo es convertirme un programador</w:t>
            </w:r>
            <w:r w:rsidR="007F0AE9">
              <w:t xml:space="preserve"> de pleno derecho con un buen nivel que me permita entrar en las grandes empresas para así poder avanzar más, para poder obtener mas oportunidades de mejores tanto en mi vida laboral como privada</w:t>
            </w:r>
          </w:p>
        </w:tc>
      </w:tr>
      <w:tr w:rsidR="00996846" w:rsidRPr="00177FC6" w14:paraId="68EF03D2" w14:textId="77777777" w:rsidTr="00CD50FD">
        <w:trPr>
          <w:trHeight w:val="220"/>
        </w:trPr>
        <w:tc>
          <w:tcPr>
            <w:tcW w:w="3097" w:type="dxa"/>
            <w:vMerge w:val="restart"/>
            <w:shd w:val="clear" w:color="auto" w:fill="F2F2F2" w:themeFill="background1" w:themeFillShade="F2"/>
            <w:vAlign w:val="center"/>
          </w:tcPr>
          <w:p w14:paraId="27C50483" w14:textId="77777777" w:rsidR="00CD50FD" w:rsidRPr="00177FC6" w:rsidRDefault="00D16E4E" w:rsidP="00D20DA9">
            <w:pPr>
              <w:pStyle w:val="Ttulo2"/>
            </w:pPr>
            <w:sdt>
              <w:sdtPr>
                <w:id w:val="-1907296240"/>
                <w:placeholder>
                  <w:docPart w:val="45AACAF531F84DE2B8DA9AAD4A3E149E"/>
                </w:placeholder>
                <w:temporary/>
                <w:showingPlcHdr/>
                <w15:appearance w15:val="hidden"/>
                <w:text/>
              </w:sdtPr>
              <w:sdtEndPr/>
              <w:sdtContent>
                <w:r w:rsidR="00D20DA9" w:rsidRPr="00177FC6">
                  <w:rPr>
                    <w:lang w:bidi="es-ES"/>
                  </w:rPr>
                  <w:t>FORMACIÓN</w:t>
                </w:r>
              </w:sdtContent>
            </w:sdt>
            <w:r w:rsidR="00D26A79" w:rsidRPr="00177FC6">
              <w:rPr>
                <w:lang w:bidi="es-ES"/>
              </w:rPr>
              <w:t xml:space="preserve"> </w:t>
            </w:r>
            <w:sdt>
              <w:sdtPr>
                <w:rPr>
                  <w:rStyle w:val="Resaltar"/>
                </w:rPr>
                <w:id w:val="-908075200"/>
                <w:placeholder>
                  <w:docPart w:val="622F7AC6EC7A4A71A5D168AE21AA9924"/>
                </w:placeholder>
                <w:temporary/>
                <w:showingPlcHdr/>
                <w15:appearance w15:val="hidden"/>
                <w:text/>
              </w:sdtPr>
              <w:sdtEndPr>
                <w:rPr>
                  <w:rStyle w:val="Resaltar"/>
                </w:rPr>
              </w:sdtEndPr>
              <w:sdtContent>
                <w:r w:rsidR="00D26A79" w:rsidRPr="00177FC6">
                  <w:rPr>
                    <w:rStyle w:val="Resaltar"/>
                    <w:lang w:bidi="es-ES"/>
                  </w:rPr>
                  <w:t>—</w:t>
                </w:r>
              </w:sdtContent>
            </w:sdt>
          </w:p>
        </w:tc>
        <w:tc>
          <w:tcPr>
            <w:tcW w:w="3108" w:type="dxa"/>
            <w:vMerge w:val="restart"/>
            <w:shd w:val="clear" w:color="auto" w:fill="303848" w:themeFill="accent1"/>
            <w:vAlign w:val="center"/>
          </w:tcPr>
          <w:p w14:paraId="4C4AD44E" w14:textId="77777777" w:rsidR="00CD50FD" w:rsidRPr="00177FC6" w:rsidRDefault="00D16E4E" w:rsidP="00D20DA9">
            <w:pPr>
              <w:pStyle w:val="Ttulo1"/>
            </w:pPr>
            <w:sdt>
              <w:sdtPr>
                <w:id w:val="-1748876717"/>
                <w:placeholder>
                  <w:docPart w:val="6939868563404F1BA194FEBB7B4FE4DF"/>
                </w:placeholder>
                <w:temporary/>
                <w:showingPlcHdr/>
                <w15:appearance w15:val="hidden"/>
                <w:text/>
              </w:sdtPr>
              <w:sdtEndPr/>
              <w:sdtContent>
                <w:r w:rsidR="00D20DA9" w:rsidRPr="00177FC6">
                  <w:rPr>
                    <w:lang w:bidi="es-ES"/>
                  </w:rPr>
                  <w:t>EXPERIENCIA</w:t>
                </w:r>
              </w:sdtContent>
            </w:sdt>
          </w:p>
        </w:tc>
        <w:tc>
          <w:tcPr>
            <w:tcW w:w="3095" w:type="dxa"/>
            <w:tcBorders>
              <w:bottom w:val="single" w:sz="18" w:space="0" w:color="BF9268" w:themeColor="accent2"/>
            </w:tcBorders>
          </w:tcPr>
          <w:p w14:paraId="6DBF8F72" w14:textId="77777777" w:rsidR="00CD50FD" w:rsidRPr="00177FC6" w:rsidRDefault="00CD50FD"/>
        </w:tc>
      </w:tr>
      <w:tr w:rsidR="00996846" w:rsidRPr="00177FC6" w14:paraId="05C86248" w14:textId="77777777" w:rsidTr="00CD50FD">
        <w:trPr>
          <w:trHeight w:val="220"/>
        </w:trPr>
        <w:tc>
          <w:tcPr>
            <w:tcW w:w="3097" w:type="dxa"/>
            <w:vMerge/>
            <w:shd w:val="clear" w:color="auto" w:fill="F2F2F2" w:themeFill="background1" w:themeFillShade="F2"/>
            <w:vAlign w:val="center"/>
          </w:tcPr>
          <w:p w14:paraId="34726F6C" w14:textId="77777777" w:rsidR="00CD50FD" w:rsidRPr="00177FC6" w:rsidRDefault="00CD50FD" w:rsidP="0040233B">
            <w:pPr>
              <w:pStyle w:val="Ttulo2"/>
            </w:pPr>
          </w:p>
        </w:tc>
        <w:tc>
          <w:tcPr>
            <w:tcW w:w="3108" w:type="dxa"/>
            <w:vMerge/>
            <w:shd w:val="clear" w:color="auto" w:fill="303848" w:themeFill="accent1"/>
            <w:vAlign w:val="center"/>
          </w:tcPr>
          <w:p w14:paraId="25295DCC" w14:textId="77777777" w:rsidR="00CD50FD" w:rsidRPr="00177FC6" w:rsidRDefault="00CD50FD" w:rsidP="0040233B">
            <w:pPr>
              <w:pStyle w:val="Ttulo1"/>
            </w:pPr>
          </w:p>
        </w:tc>
        <w:tc>
          <w:tcPr>
            <w:tcW w:w="3095" w:type="dxa"/>
          </w:tcPr>
          <w:p w14:paraId="3F00339A" w14:textId="77777777" w:rsidR="00CD50FD" w:rsidRPr="00177FC6" w:rsidRDefault="00CD50FD"/>
        </w:tc>
      </w:tr>
      <w:tr w:rsidR="0040233B" w:rsidRPr="00177FC6" w14:paraId="7767A98D" w14:textId="77777777" w:rsidTr="00CD50FD">
        <w:trPr>
          <w:trHeight w:val="3403"/>
        </w:trPr>
        <w:tc>
          <w:tcPr>
            <w:tcW w:w="3097" w:type="dxa"/>
            <w:shd w:val="clear" w:color="auto" w:fill="F2F2F2" w:themeFill="background1" w:themeFillShade="F2"/>
          </w:tcPr>
          <w:p w14:paraId="736F14A2" w14:textId="77777777" w:rsidR="0040233B" w:rsidRPr="00177FC6" w:rsidRDefault="0040233B" w:rsidP="0040233B">
            <w:pPr>
              <w:pStyle w:val="Texto"/>
            </w:pPr>
          </w:p>
          <w:p w14:paraId="3040805F" w14:textId="302FF513" w:rsidR="00832B84" w:rsidRDefault="006D7180" w:rsidP="00832B84">
            <w:pPr>
              <w:pStyle w:val="Texto"/>
            </w:pPr>
            <w:r>
              <w:t>Se</w:t>
            </w:r>
            <w:r w:rsidR="00832B84" w:rsidRPr="006D7180">
              <w:t xml:space="preserve"> Sena comercio y turismo</w:t>
            </w:r>
          </w:p>
          <w:p w14:paraId="358983EB" w14:textId="77777777" w:rsidR="00832B84" w:rsidRDefault="00832B84" w:rsidP="00832B84"/>
          <w:p w14:paraId="7796AC2E" w14:textId="77777777" w:rsidR="00832B84" w:rsidRPr="00832B84" w:rsidRDefault="00832B84" w:rsidP="00832B84">
            <w:pPr>
              <w:pStyle w:val="Texto"/>
              <w:rPr>
                <w:szCs w:val="20"/>
              </w:rPr>
            </w:pPr>
            <w:r w:rsidRPr="00832B84">
              <w:rPr>
                <w:szCs w:val="20"/>
              </w:rPr>
              <w:t>Ciudad dorada</w:t>
            </w:r>
          </w:p>
          <w:p w14:paraId="6A584A6F" w14:textId="77777777" w:rsidR="00832B84" w:rsidRPr="006D7180" w:rsidRDefault="00832B84" w:rsidP="00832B84"/>
          <w:p w14:paraId="582C698D" w14:textId="77777777" w:rsidR="00832B84" w:rsidRDefault="00832B84" w:rsidP="00832B84">
            <w:pPr>
              <w:pStyle w:val="Texto"/>
            </w:pPr>
            <w:r>
              <w:t>Armenia Quindio</w:t>
            </w:r>
          </w:p>
          <w:p w14:paraId="3ADA2F46" w14:textId="77777777" w:rsidR="00832B84" w:rsidRPr="00832B84" w:rsidRDefault="00832B84" w:rsidP="00832B84"/>
          <w:p w14:paraId="5F545D3B" w14:textId="77777777" w:rsidR="00832B84" w:rsidRDefault="00832B84" w:rsidP="00832B84">
            <w:pPr>
              <w:pStyle w:val="Texto"/>
            </w:pPr>
            <w:r>
              <w:t>bachiller 23/09/2023</w:t>
            </w:r>
          </w:p>
          <w:p w14:paraId="2A97FCF3" w14:textId="4289813E" w:rsidR="007F0AE9" w:rsidRPr="007F0AE9" w:rsidRDefault="007F0AE9" w:rsidP="007F0AE9"/>
          <w:p w14:paraId="5933F4FA" w14:textId="14A961DF" w:rsidR="007F0AE9" w:rsidRPr="007F0AE9" w:rsidRDefault="007F0AE9" w:rsidP="007F0AE9">
            <w:pPr>
              <w:pStyle w:val="Texto"/>
            </w:pPr>
            <w:r w:rsidRPr="007F0AE9">
              <w:t xml:space="preserve">técnico en análisis y desarrollo de software 23/09/2023 </w:t>
            </w:r>
          </w:p>
        </w:tc>
        <w:tc>
          <w:tcPr>
            <w:tcW w:w="6203" w:type="dxa"/>
            <w:gridSpan w:val="2"/>
            <w:vAlign w:val="center"/>
          </w:tcPr>
          <w:p w14:paraId="110B3E74" w14:textId="47027D39" w:rsidR="0040233B" w:rsidRPr="00177FC6" w:rsidRDefault="0040233B" w:rsidP="001D70AE">
            <w:pPr>
              <w:pStyle w:val="Texto"/>
            </w:pPr>
          </w:p>
        </w:tc>
      </w:tr>
      <w:tr w:rsidR="00996846" w:rsidRPr="00177FC6" w14:paraId="2F236753" w14:textId="77777777" w:rsidTr="00CD50FD">
        <w:trPr>
          <w:trHeight w:val="220"/>
        </w:trPr>
        <w:tc>
          <w:tcPr>
            <w:tcW w:w="3097" w:type="dxa"/>
            <w:vMerge w:val="restart"/>
            <w:shd w:val="clear" w:color="auto" w:fill="F2F2F2" w:themeFill="background1" w:themeFillShade="F2"/>
            <w:vAlign w:val="center"/>
          </w:tcPr>
          <w:p w14:paraId="52CB67F4" w14:textId="77777777" w:rsidR="00CD50FD" w:rsidRDefault="00D16E4E" w:rsidP="00D20DA9">
            <w:pPr>
              <w:pStyle w:val="Ttulo2"/>
              <w:rPr>
                <w:rStyle w:val="Resaltar"/>
              </w:rPr>
            </w:pPr>
            <w:sdt>
              <w:sdtPr>
                <w:rPr>
                  <w:color w:val="67482C" w:themeColor="accent2" w:themeShade="80"/>
                </w:rPr>
                <w:id w:val="1066377136"/>
                <w:placeholder>
                  <w:docPart w:val="526321B2C38E401BB167F606F24ECA31"/>
                </w:placeholder>
                <w:temporary/>
                <w:showingPlcHdr/>
                <w15:appearance w15:val="hidden"/>
                <w:text/>
              </w:sdtPr>
              <w:sdtEndPr>
                <w:rPr>
                  <w:color w:val="303848" w:themeColor="accent1"/>
                </w:rPr>
              </w:sdtEndPr>
              <w:sdtContent>
                <w:r w:rsidR="00D20DA9" w:rsidRPr="00177FC6">
                  <w:rPr>
                    <w:lang w:bidi="es-ES"/>
                  </w:rPr>
                  <w:t>APTITUDES CLAVE</w:t>
                </w:r>
              </w:sdtContent>
            </w:sdt>
            <w:r w:rsidR="00D26A79" w:rsidRPr="00177FC6">
              <w:rPr>
                <w:lang w:bidi="es-ES"/>
              </w:rPr>
              <w:t xml:space="preserve"> </w:t>
            </w:r>
            <w:sdt>
              <w:sdtPr>
                <w:rPr>
                  <w:rStyle w:val="Resaltar"/>
                </w:rPr>
                <w:id w:val="-1622227774"/>
                <w:placeholder>
                  <w:docPart w:val="047B0DEDC1D248E9951C7B9CAAF269B3"/>
                </w:placeholder>
                <w:temporary/>
                <w:showingPlcHdr/>
                <w15:appearance w15:val="hidden"/>
                <w:text/>
              </w:sdtPr>
              <w:sdtEndPr>
                <w:rPr>
                  <w:rStyle w:val="Resaltar"/>
                </w:rPr>
              </w:sdtEndPr>
              <w:sdtContent>
                <w:r w:rsidR="00D26A79" w:rsidRPr="00177FC6">
                  <w:rPr>
                    <w:rStyle w:val="Resaltar"/>
                    <w:lang w:bidi="es-ES"/>
                  </w:rPr>
                  <w:t>—</w:t>
                </w:r>
              </w:sdtContent>
            </w:sdt>
          </w:p>
          <w:p w14:paraId="5EE07604" w14:textId="70504747" w:rsidR="001D70AE" w:rsidRPr="001D70AE" w:rsidRDefault="001D70AE" w:rsidP="001D70AE"/>
        </w:tc>
        <w:tc>
          <w:tcPr>
            <w:tcW w:w="3108" w:type="dxa"/>
            <w:vMerge w:val="restart"/>
            <w:shd w:val="clear" w:color="auto" w:fill="303848" w:themeFill="accent1"/>
            <w:vAlign w:val="center"/>
          </w:tcPr>
          <w:p w14:paraId="641C5197" w14:textId="77777777" w:rsidR="00CD50FD" w:rsidRPr="00177FC6" w:rsidRDefault="00D16E4E" w:rsidP="00D20DA9">
            <w:pPr>
              <w:pStyle w:val="Ttulo1"/>
            </w:pPr>
            <w:sdt>
              <w:sdtPr>
                <w:id w:val="-1955778421"/>
                <w:placeholder>
                  <w:docPart w:val="D686346AE1AD430F9B16BBACCF13F2F9"/>
                </w:placeholder>
                <w:temporary/>
                <w:showingPlcHdr/>
                <w15:appearance w15:val="hidden"/>
                <w:text/>
              </w:sdtPr>
              <w:sdtEndPr/>
              <w:sdtContent>
                <w:r w:rsidR="00D20DA9" w:rsidRPr="00177FC6">
                  <w:rPr>
                    <w:lang w:bidi="es-ES"/>
                  </w:rPr>
                  <w:t>COMUNICACIÓN</w:t>
                </w:r>
              </w:sdtContent>
            </w:sdt>
            <w:r w:rsidR="00D20DA9" w:rsidRPr="00177FC6">
              <w:rPr>
                <w:lang w:bidi="es-ES"/>
              </w:rPr>
              <w:t xml:space="preserve"> </w:t>
            </w:r>
          </w:p>
        </w:tc>
        <w:tc>
          <w:tcPr>
            <w:tcW w:w="3095" w:type="dxa"/>
            <w:tcBorders>
              <w:bottom w:val="single" w:sz="18" w:space="0" w:color="BF9268" w:themeColor="accent2"/>
            </w:tcBorders>
          </w:tcPr>
          <w:p w14:paraId="2D72FB67" w14:textId="77777777" w:rsidR="00CD50FD" w:rsidRPr="00177FC6" w:rsidRDefault="00CD50FD"/>
        </w:tc>
      </w:tr>
      <w:tr w:rsidR="00996846" w:rsidRPr="00177FC6" w14:paraId="60F0C90E" w14:textId="77777777" w:rsidTr="00CD50FD">
        <w:trPr>
          <w:trHeight w:val="220"/>
        </w:trPr>
        <w:tc>
          <w:tcPr>
            <w:tcW w:w="3097" w:type="dxa"/>
            <w:vMerge/>
            <w:shd w:val="clear" w:color="auto" w:fill="F2F2F2" w:themeFill="background1" w:themeFillShade="F2"/>
            <w:vAlign w:val="center"/>
          </w:tcPr>
          <w:p w14:paraId="7C3FAADF" w14:textId="77777777" w:rsidR="00CD50FD" w:rsidRPr="00177FC6" w:rsidRDefault="00CD50FD" w:rsidP="00CD50FD">
            <w:pPr>
              <w:pStyle w:val="Ttulo2"/>
              <w:rPr>
                <w:spacing w:val="32"/>
              </w:rPr>
            </w:pPr>
          </w:p>
        </w:tc>
        <w:tc>
          <w:tcPr>
            <w:tcW w:w="3108" w:type="dxa"/>
            <w:vMerge/>
            <w:shd w:val="clear" w:color="auto" w:fill="303848" w:themeFill="accent1"/>
            <w:vAlign w:val="center"/>
          </w:tcPr>
          <w:p w14:paraId="318B3768" w14:textId="77777777" w:rsidR="00CD50FD" w:rsidRPr="00177FC6" w:rsidRDefault="00CD50FD" w:rsidP="00CD50FD">
            <w:pPr>
              <w:pStyle w:val="Ttulo1"/>
            </w:pPr>
          </w:p>
        </w:tc>
        <w:tc>
          <w:tcPr>
            <w:tcW w:w="3095" w:type="dxa"/>
          </w:tcPr>
          <w:p w14:paraId="44D95724" w14:textId="77777777" w:rsidR="00CD50FD" w:rsidRPr="00177FC6" w:rsidRDefault="00CD50FD"/>
        </w:tc>
      </w:tr>
      <w:tr w:rsidR="00CD50FD" w:rsidRPr="00177FC6" w14:paraId="21468D75" w14:textId="77777777" w:rsidTr="00EA0D5D">
        <w:trPr>
          <w:trHeight w:val="1474"/>
        </w:trPr>
        <w:tc>
          <w:tcPr>
            <w:tcW w:w="3097" w:type="dxa"/>
            <w:shd w:val="clear" w:color="auto" w:fill="F2F2F2" w:themeFill="background1" w:themeFillShade="F2"/>
            <w:vAlign w:val="center"/>
          </w:tcPr>
          <w:p w14:paraId="3DD2EBDE" w14:textId="20AF9FEE" w:rsidR="00CD50FD" w:rsidRPr="007F0AE9" w:rsidRDefault="007F0AE9" w:rsidP="001D70AE">
            <w:pPr>
              <w:pStyle w:val="Texto"/>
            </w:pPr>
            <w:r w:rsidRPr="007F0AE9">
              <w:t>Planeación</w:t>
            </w:r>
          </w:p>
          <w:p w14:paraId="68B298D7" w14:textId="00BED618" w:rsidR="007F0AE9" w:rsidRDefault="007F0AE9" w:rsidP="001D70AE">
            <w:pPr>
              <w:pStyle w:val="Texto"/>
            </w:pPr>
            <w:r w:rsidRPr="007F0AE9">
              <w:t>A</w:t>
            </w:r>
            <w:r>
              <w:t>dministración de proyectos</w:t>
            </w:r>
          </w:p>
          <w:p w14:paraId="34280F84" w14:textId="73EEFAB5" w:rsidR="001D70AE" w:rsidRPr="001D70AE" w:rsidRDefault="001D70AE" w:rsidP="001D70AE">
            <w:pPr>
              <w:pStyle w:val="Texto"/>
            </w:pPr>
            <w:r w:rsidRPr="001D70AE">
              <w:t>Planificación presupuestaria</w:t>
            </w:r>
          </w:p>
          <w:p w14:paraId="6B9365DF" w14:textId="77777777" w:rsidR="007F0AE9" w:rsidRDefault="007F0AE9" w:rsidP="001D70AE">
            <w:pPr>
              <w:pStyle w:val="Texto"/>
            </w:pPr>
            <w:r>
              <w:t>Redes sociales</w:t>
            </w:r>
          </w:p>
          <w:p w14:paraId="1243D4CA" w14:textId="30003B71" w:rsidR="007F0AE9" w:rsidRPr="001D70AE" w:rsidRDefault="001D70AE" w:rsidP="001D70AE">
            <w:pPr>
              <w:pStyle w:val="Texto"/>
            </w:pPr>
            <w:r w:rsidRPr="001D70AE">
              <w:t>Dedicado</w:t>
            </w:r>
          </w:p>
          <w:p w14:paraId="13F53618" w14:textId="4155F3B1" w:rsidR="001D70AE" w:rsidRPr="001D70AE" w:rsidRDefault="001D70AE" w:rsidP="001D70AE">
            <w:pPr>
              <w:pStyle w:val="Texto"/>
            </w:pPr>
            <w:r w:rsidRPr="001D70AE">
              <w:t>Puntual</w:t>
            </w:r>
          </w:p>
          <w:p w14:paraId="3F3AD398" w14:textId="77777777" w:rsidR="001D70AE" w:rsidRPr="001D70AE" w:rsidRDefault="001D70AE" w:rsidP="001D70AE"/>
          <w:p w14:paraId="2337799E" w14:textId="264A7A55" w:rsidR="001D70AE" w:rsidRPr="007F0AE9" w:rsidRDefault="001D70AE" w:rsidP="007F0AE9"/>
        </w:tc>
        <w:tc>
          <w:tcPr>
            <w:tcW w:w="6203" w:type="dxa"/>
            <w:gridSpan w:val="2"/>
            <w:vAlign w:val="center"/>
          </w:tcPr>
          <w:p w14:paraId="03116301" w14:textId="77777777" w:rsidR="004E2F26" w:rsidRPr="004E2F26" w:rsidRDefault="004E2F26" w:rsidP="004E2F26">
            <w:pPr>
              <w:pStyle w:val="Texto"/>
              <w:rPr>
                <w:szCs w:val="20"/>
              </w:rPr>
            </w:pPr>
            <w:r w:rsidRPr="004E2F26">
              <w:rPr>
                <w:szCs w:val="20"/>
              </w:rPr>
              <w:t>Me gradué en la institución educativa ciudad dorada con un técnico en análisis y desarrollo de software junto con mi bachiller</w:t>
            </w:r>
          </w:p>
          <w:p w14:paraId="40AA96FC" w14:textId="17C58E54" w:rsidR="00D20DA9" w:rsidRPr="00177FC6" w:rsidRDefault="00D20DA9" w:rsidP="004E2F26">
            <w:pPr>
              <w:pStyle w:val="Texto"/>
            </w:pPr>
          </w:p>
          <w:p w14:paraId="6B6F20B4" w14:textId="77777777" w:rsidR="00CD50FD" w:rsidRPr="00177FC6" w:rsidRDefault="00D20DA9" w:rsidP="00EA0D5D">
            <w:pPr>
              <w:pStyle w:val="Texto"/>
            </w:pPr>
            <w:r w:rsidRPr="00177FC6">
              <w:rPr>
                <w:lang w:bidi="es-ES"/>
              </w:rPr>
              <w:t xml:space="preserve"> </w:t>
            </w:r>
          </w:p>
        </w:tc>
      </w:tr>
      <w:tr w:rsidR="00996846" w:rsidRPr="00177FC6" w14:paraId="4347E238" w14:textId="77777777" w:rsidTr="00CD50FD">
        <w:trPr>
          <w:trHeight w:val="220"/>
        </w:trPr>
        <w:tc>
          <w:tcPr>
            <w:tcW w:w="3097" w:type="dxa"/>
            <w:vMerge w:val="restart"/>
            <w:shd w:val="clear" w:color="auto" w:fill="F2F2F2" w:themeFill="background1" w:themeFillShade="F2"/>
          </w:tcPr>
          <w:p w14:paraId="2AAD82EB" w14:textId="77777777" w:rsidR="00CD50FD" w:rsidRPr="00177FC6" w:rsidRDefault="00CD50FD"/>
        </w:tc>
        <w:tc>
          <w:tcPr>
            <w:tcW w:w="3108" w:type="dxa"/>
            <w:vMerge w:val="restart"/>
            <w:shd w:val="clear" w:color="auto" w:fill="303848" w:themeFill="accent1"/>
            <w:vAlign w:val="center"/>
          </w:tcPr>
          <w:p w14:paraId="5D843ACD" w14:textId="77777777" w:rsidR="00CD50FD" w:rsidRPr="00177FC6" w:rsidRDefault="00D16E4E" w:rsidP="00D20DA9">
            <w:pPr>
              <w:pStyle w:val="Ttulo1"/>
            </w:pPr>
            <w:sdt>
              <w:sdtPr>
                <w:id w:val="-513380234"/>
                <w:placeholder>
                  <w:docPart w:val="30AA20936342406791829D13DBD9F37A"/>
                </w:placeholder>
                <w:temporary/>
                <w:showingPlcHdr/>
                <w15:appearance w15:val="hidden"/>
                <w:text/>
              </w:sdtPr>
              <w:sdtEndPr/>
              <w:sdtContent>
                <w:r w:rsidR="00D20DA9" w:rsidRPr="00177FC6">
                  <w:rPr>
                    <w:lang w:bidi="es-ES"/>
                  </w:rPr>
                  <w:t>LIDERAZGO</w:t>
                </w:r>
              </w:sdtContent>
            </w:sdt>
            <w:r w:rsidR="00D20DA9" w:rsidRPr="00177FC6">
              <w:rPr>
                <w:lang w:bidi="es-ES"/>
              </w:rPr>
              <w:t xml:space="preserve"> </w:t>
            </w:r>
          </w:p>
        </w:tc>
        <w:tc>
          <w:tcPr>
            <w:tcW w:w="3095" w:type="dxa"/>
            <w:tcBorders>
              <w:bottom w:val="single" w:sz="18" w:space="0" w:color="BF9268" w:themeColor="accent2"/>
            </w:tcBorders>
          </w:tcPr>
          <w:p w14:paraId="34D0A49D" w14:textId="77777777" w:rsidR="00CD50FD" w:rsidRPr="00177FC6" w:rsidRDefault="00CD50FD"/>
        </w:tc>
      </w:tr>
      <w:tr w:rsidR="00996846" w:rsidRPr="00177FC6" w14:paraId="1B27DEB2" w14:textId="77777777" w:rsidTr="00CD50FD">
        <w:trPr>
          <w:trHeight w:val="220"/>
        </w:trPr>
        <w:tc>
          <w:tcPr>
            <w:tcW w:w="3097" w:type="dxa"/>
            <w:vMerge/>
            <w:shd w:val="clear" w:color="auto" w:fill="F2F2F2" w:themeFill="background1" w:themeFillShade="F2"/>
          </w:tcPr>
          <w:p w14:paraId="37BE4740" w14:textId="77777777" w:rsidR="00CD50FD" w:rsidRPr="00177FC6" w:rsidRDefault="00CD50FD"/>
        </w:tc>
        <w:tc>
          <w:tcPr>
            <w:tcW w:w="3108" w:type="dxa"/>
            <w:vMerge/>
            <w:shd w:val="clear" w:color="auto" w:fill="303848" w:themeFill="accent1"/>
            <w:vAlign w:val="center"/>
          </w:tcPr>
          <w:p w14:paraId="19C031FA" w14:textId="77777777" w:rsidR="00CD50FD" w:rsidRPr="00177FC6" w:rsidRDefault="00CD50FD" w:rsidP="00CD50FD">
            <w:pPr>
              <w:pStyle w:val="Ttulo1"/>
            </w:pPr>
          </w:p>
        </w:tc>
        <w:tc>
          <w:tcPr>
            <w:tcW w:w="3095" w:type="dxa"/>
          </w:tcPr>
          <w:p w14:paraId="7D4A017C" w14:textId="77777777" w:rsidR="00CD50FD" w:rsidRPr="00177FC6" w:rsidRDefault="00CD50FD"/>
        </w:tc>
      </w:tr>
      <w:tr w:rsidR="00CD50FD" w:rsidRPr="00177FC6" w14:paraId="7BBDB269" w14:textId="77777777" w:rsidTr="00CD50FD">
        <w:trPr>
          <w:trHeight w:val="1366"/>
        </w:trPr>
        <w:tc>
          <w:tcPr>
            <w:tcW w:w="3097" w:type="dxa"/>
            <w:shd w:val="clear" w:color="auto" w:fill="F2F2F2" w:themeFill="background1" w:themeFillShade="F2"/>
          </w:tcPr>
          <w:p w14:paraId="639714D3" w14:textId="77777777" w:rsidR="00CD50FD" w:rsidRPr="00177FC6" w:rsidRDefault="00CD50FD"/>
        </w:tc>
        <w:tc>
          <w:tcPr>
            <w:tcW w:w="6203" w:type="dxa"/>
            <w:gridSpan w:val="2"/>
            <w:vAlign w:val="center"/>
          </w:tcPr>
          <w:p w14:paraId="3DB605B6" w14:textId="3294AD37" w:rsidR="00D20DA9" w:rsidRPr="00177FC6" w:rsidRDefault="00D20DA9" w:rsidP="004E2F26">
            <w:pPr>
              <w:pStyle w:val="Texto"/>
            </w:pPr>
          </w:p>
          <w:p w14:paraId="0B05E20D" w14:textId="77777777" w:rsidR="00CD50FD" w:rsidRPr="00177FC6" w:rsidRDefault="00CD50FD" w:rsidP="00CD50FD">
            <w:pPr>
              <w:pStyle w:val="Texto"/>
            </w:pPr>
          </w:p>
        </w:tc>
      </w:tr>
      <w:tr w:rsidR="00CD50FD" w:rsidRPr="00177FC6" w14:paraId="6E3EEF07" w14:textId="77777777" w:rsidTr="00CD50FD">
        <w:trPr>
          <w:trHeight w:val="100"/>
        </w:trPr>
        <w:tc>
          <w:tcPr>
            <w:tcW w:w="3097" w:type="dxa"/>
          </w:tcPr>
          <w:p w14:paraId="37724DFF" w14:textId="77777777" w:rsidR="00CD50FD" w:rsidRPr="00177FC6" w:rsidRDefault="00CD50FD" w:rsidP="00CD50FD"/>
        </w:tc>
        <w:tc>
          <w:tcPr>
            <w:tcW w:w="6203" w:type="dxa"/>
            <w:gridSpan w:val="2"/>
          </w:tcPr>
          <w:p w14:paraId="3727002F" w14:textId="77777777" w:rsidR="00CD50FD" w:rsidRPr="00177FC6" w:rsidRDefault="00CD50FD" w:rsidP="00CD50FD"/>
        </w:tc>
      </w:tr>
      <w:tr w:rsidR="00996846" w:rsidRPr="00177FC6" w14:paraId="5F223450" w14:textId="77777777" w:rsidTr="00CD50FD">
        <w:trPr>
          <w:trHeight w:val="140"/>
        </w:trPr>
        <w:tc>
          <w:tcPr>
            <w:tcW w:w="3097" w:type="dxa"/>
            <w:tcBorders>
              <w:bottom w:val="single" w:sz="18" w:space="0" w:color="BF9268" w:themeColor="accent2"/>
            </w:tcBorders>
          </w:tcPr>
          <w:p w14:paraId="7F64C538" w14:textId="77777777" w:rsidR="00CD50FD" w:rsidRPr="00177FC6" w:rsidRDefault="00CD50FD"/>
        </w:tc>
        <w:tc>
          <w:tcPr>
            <w:tcW w:w="3108" w:type="dxa"/>
            <w:vMerge w:val="restart"/>
            <w:shd w:val="clear" w:color="auto" w:fill="303848" w:themeFill="accent1"/>
            <w:vAlign w:val="center"/>
          </w:tcPr>
          <w:p w14:paraId="57EEE1EA" w14:textId="77777777" w:rsidR="00CD50FD" w:rsidRPr="00177FC6" w:rsidRDefault="00D16E4E" w:rsidP="00D20DA9">
            <w:pPr>
              <w:pStyle w:val="Ttulo1"/>
            </w:pPr>
            <w:sdt>
              <w:sdtPr>
                <w:id w:val="1294558939"/>
                <w:placeholder>
                  <w:docPart w:val="A550B5F1F8BB45DF9CE70A7449400772"/>
                </w:placeholder>
                <w:temporary/>
                <w:showingPlcHdr/>
                <w15:appearance w15:val="hidden"/>
                <w:text/>
              </w:sdtPr>
              <w:sdtEndPr/>
              <w:sdtContent>
                <w:r w:rsidR="00D20DA9" w:rsidRPr="00177FC6">
                  <w:rPr>
                    <w:lang w:bidi="es-ES"/>
                  </w:rPr>
                  <w:t>REFERENCIAS</w:t>
                </w:r>
              </w:sdtContent>
            </w:sdt>
          </w:p>
        </w:tc>
        <w:tc>
          <w:tcPr>
            <w:tcW w:w="3095" w:type="dxa"/>
            <w:tcBorders>
              <w:bottom w:val="single" w:sz="18" w:space="0" w:color="BF9268" w:themeColor="accent2"/>
            </w:tcBorders>
          </w:tcPr>
          <w:p w14:paraId="025DAF7E" w14:textId="77777777" w:rsidR="00CD50FD" w:rsidRPr="00177FC6" w:rsidRDefault="00CD50FD"/>
        </w:tc>
      </w:tr>
      <w:tr w:rsidR="00996846" w:rsidRPr="00177FC6" w14:paraId="1B0159CB" w14:textId="77777777" w:rsidTr="00CD50FD">
        <w:trPr>
          <w:trHeight w:val="140"/>
        </w:trPr>
        <w:tc>
          <w:tcPr>
            <w:tcW w:w="3097" w:type="dxa"/>
            <w:tcBorders>
              <w:top w:val="single" w:sz="18" w:space="0" w:color="BF9268" w:themeColor="accent2"/>
            </w:tcBorders>
          </w:tcPr>
          <w:p w14:paraId="3E3DBC1A" w14:textId="77777777" w:rsidR="00CD50FD" w:rsidRPr="00177FC6" w:rsidRDefault="00CD50FD"/>
        </w:tc>
        <w:tc>
          <w:tcPr>
            <w:tcW w:w="3108" w:type="dxa"/>
            <w:vMerge/>
            <w:shd w:val="clear" w:color="auto" w:fill="303848" w:themeFill="accent1"/>
          </w:tcPr>
          <w:p w14:paraId="61661686" w14:textId="77777777" w:rsidR="00CD50FD" w:rsidRPr="00177FC6" w:rsidRDefault="00CD50FD" w:rsidP="00CD50FD">
            <w:pPr>
              <w:pStyle w:val="Ttulo1"/>
            </w:pPr>
          </w:p>
        </w:tc>
        <w:tc>
          <w:tcPr>
            <w:tcW w:w="3095" w:type="dxa"/>
          </w:tcPr>
          <w:p w14:paraId="247AEDCB" w14:textId="77777777" w:rsidR="00CD50FD" w:rsidRPr="00177FC6" w:rsidRDefault="00CD50FD"/>
        </w:tc>
      </w:tr>
      <w:tr w:rsidR="00CD50FD" w:rsidRPr="00177FC6" w14:paraId="7B0C15A4" w14:textId="77777777" w:rsidTr="00D20DA9">
        <w:trPr>
          <w:trHeight w:val="622"/>
        </w:trPr>
        <w:tc>
          <w:tcPr>
            <w:tcW w:w="9300" w:type="dxa"/>
            <w:gridSpan w:val="3"/>
            <w:tcBorders>
              <w:bottom w:val="single" w:sz="18" w:space="0" w:color="BF9268" w:themeColor="accent2"/>
            </w:tcBorders>
            <w:vAlign w:val="center"/>
          </w:tcPr>
          <w:p w14:paraId="093C60BB" w14:textId="77777777" w:rsidR="00CD50FD" w:rsidRDefault="00832B84" w:rsidP="00A93C0D">
            <w:pPr>
              <w:pStyle w:val="Texto"/>
            </w:pPr>
            <w:r>
              <w:t>Miyi lady mesa fonseca 3132867882</w:t>
            </w:r>
            <w:r w:rsidR="00A93C0D">
              <w:t xml:space="preserve"> </w:t>
            </w:r>
          </w:p>
          <w:p w14:paraId="1DDE7A71" w14:textId="5CC3C7A3" w:rsidR="00A93C0D" w:rsidRPr="00A93C0D" w:rsidRDefault="00A93C0D" w:rsidP="00A93C0D">
            <w:pPr>
              <w:pStyle w:val="Texto"/>
            </w:pPr>
            <w:r>
              <w:t xml:space="preserve">Darwin armando muñoz foncesa </w:t>
            </w:r>
            <w:r>
              <w:t>3007065193</w:t>
            </w:r>
          </w:p>
        </w:tc>
      </w:tr>
    </w:tbl>
    <w:p w14:paraId="19A7378E" w14:textId="45FB9305" w:rsidR="007F0AE9" w:rsidRDefault="007F0AE9"/>
    <w:p w14:paraId="5F440C91" w14:textId="77777777" w:rsidR="007F0AE9" w:rsidRDefault="007F0AE9">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7"/>
        <w:gridCol w:w="2998"/>
        <w:gridCol w:w="3131"/>
      </w:tblGrid>
      <w:tr w:rsidR="0001249F" w:rsidRPr="00177FC6" w14:paraId="7CDC2595" w14:textId="77777777" w:rsidTr="0001249F">
        <w:trPr>
          <w:trHeight w:val="1292"/>
        </w:trPr>
        <w:tc>
          <w:tcPr>
            <w:tcW w:w="8966"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015B414D" w14:textId="77777777" w:rsidR="0001249F" w:rsidRPr="00177FC6" w:rsidRDefault="0001249F" w:rsidP="003C4D7E">
            <w:pPr>
              <w:pStyle w:val="Ttulo"/>
            </w:pPr>
            <w:r>
              <w:lastRenderedPageBreak/>
              <w:t>JUAN ESTEBAN GRAJALES</w:t>
            </w:r>
            <w:r w:rsidRPr="00177FC6">
              <w:rPr>
                <w:lang w:bidi="es-ES"/>
              </w:rPr>
              <w:t xml:space="preserve"> </w:t>
            </w:r>
          </w:p>
          <w:p w14:paraId="24E4E970" w14:textId="2549D532" w:rsidR="0001249F" w:rsidRPr="00177FC6" w:rsidRDefault="006D7180" w:rsidP="003C4D7E">
            <w:pPr>
              <w:pStyle w:val="Subttulo"/>
            </w:pPr>
            <w:r>
              <w:rPr>
                <w:lang w:bidi="es-ES"/>
              </w:rPr>
              <w:t>APPRENTICE</w:t>
            </w:r>
            <w:r w:rsidR="0001249F" w:rsidRPr="00177FC6">
              <w:rPr>
                <w:lang w:bidi="es-ES"/>
              </w:rPr>
              <w:t xml:space="preserve"> </w:t>
            </w:r>
          </w:p>
        </w:tc>
      </w:tr>
      <w:tr w:rsidR="0001249F" w:rsidRPr="00177FC6" w14:paraId="3260A0B8" w14:textId="77777777" w:rsidTr="00584760">
        <w:trPr>
          <w:trHeight w:val="735"/>
        </w:trPr>
        <w:tc>
          <w:tcPr>
            <w:tcW w:w="2837" w:type="dxa"/>
            <w:tcBorders>
              <w:top w:val="single" w:sz="24" w:space="0" w:color="BF9268" w:themeColor="accent2"/>
            </w:tcBorders>
            <w:vAlign w:val="center"/>
          </w:tcPr>
          <w:p w14:paraId="37BF74B2" w14:textId="42E5CF31" w:rsidR="00A93C0D" w:rsidRPr="00584760" w:rsidRDefault="0001249F" w:rsidP="00584760">
            <w:pPr>
              <w:pStyle w:val="Texto"/>
              <w:rPr>
                <w:color w:val="1F1F1F"/>
              </w:rPr>
            </w:pPr>
            <w:r w:rsidRPr="00584760">
              <w:t xml:space="preserve">Armenia Quindío </w:t>
            </w:r>
          </w:p>
          <w:p w14:paraId="249ABDCE" w14:textId="46ECAB67" w:rsidR="0001249F" w:rsidRPr="00996846" w:rsidRDefault="0001249F" w:rsidP="00584760">
            <w:pPr>
              <w:pStyle w:val="Texto"/>
            </w:pPr>
            <w:r w:rsidRPr="00584760">
              <w:t xml:space="preserve">quintas de la marina </w:t>
            </w:r>
            <w:r w:rsidR="00A93C0D" w:rsidRPr="00584760">
              <w:t xml:space="preserve">apple </w:t>
            </w:r>
            <w:r w:rsidRPr="00584760">
              <w:t xml:space="preserve">I </w:t>
            </w:r>
            <w:r w:rsidR="00A93C0D" w:rsidRPr="00584760">
              <w:t xml:space="preserve">house </w:t>
            </w:r>
            <w:r w:rsidRPr="00584760">
              <w:t>2</w:t>
            </w:r>
          </w:p>
        </w:tc>
        <w:tc>
          <w:tcPr>
            <w:tcW w:w="2998" w:type="dxa"/>
            <w:tcBorders>
              <w:top w:val="single" w:sz="24" w:space="0" w:color="BF9268" w:themeColor="accent2"/>
            </w:tcBorders>
            <w:vAlign w:val="center"/>
          </w:tcPr>
          <w:p w14:paraId="5F703CA9" w14:textId="77777777" w:rsidR="0001249F" w:rsidRPr="00177FC6" w:rsidRDefault="0001249F" w:rsidP="003C4D7E">
            <w:pPr>
              <w:jc w:val="center"/>
            </w:pPr>
            <w:r>
              <w:t>3172398182</w:t>
            </w:r>
          </w:p>
        </w:tc>
        <w:tc>
          <w:tcPr>
            <w:tcW w:w="3131" w:type="dxa"/>
            <w:tcBorders>
              <w:top w:val="single" w:sz="24" w:space="0" w:color="BF9268" w:themeColor="accent2"/>
            </w:tcBorders>
            <w:vAlign w:val="center"/>
          </w:tcPr>
          <w:p w14:paraId="6FD3FB67" w14:textId="77777777" w:rsidR="0001249F" w:rsidRPr="00996846" w:rsidRDefault="0001249F" w:rsidP="003C4D7E">
            <w:pPr>
              <w:jc w:val="center"/>
              <w:rPr>
                <w:sz w:val="22"/>
                <w:szCs w:val="22"/>
              </w:rPr>
            </w:pPr>
            <w:r w:rsidRPr="00996846">
              <w:rPr>
                <w:sz w:val="22"/>
                <w:szCs w:val="22"/>
                <w:lang w:bidi="es-ES"/>
              </w:rPr>
              <w:t xml:space="preserve">gjuanesteban413@gmail.com </w:t>
            </w:r>
          </w:p>
        </w:tc>
      </w:tr>
      <w:tr w:rsidR="0001249F" w:rsidRPr="00177FC6" w14:paraId="694BA60A" w14:textId="77777777" w:rsidTr="00584760">
        <w:trPr>
          <w:trHeight w:val="210"/>
        </w:trPr>
        <w:tc>
          <w:tcPr>
            <w:tcW w:w="2837" w:type="dxa"/>
            <w:tcBorders>
              <w:bottom w:val="single" w:sz="18" w:space="0" w:color="BF9268" w:themeColor="accent2"/>
            </w:tcBorders>
          </w:tcPr>
          <w:p w14:paraId="400287E3" w14:textId="77777777" w:rsidR="0001249F" w:rsidRPr="00177FC6" w:rsidRDefault="0001249F" w:rsidP="003C4D7E"/>
        </w:tc>
        <w:tc>
          <w:tcPr>
            <w:tcW w:w="2998" w:type="dxa"/>
            <w:vMerge w:val="restart"/>
            <w:shd w:val="clear" w:color="auto" w:fill="303848" w:themeFill="accent1"/>
            <w:vAlign w:val="center"/>
          </w:tcPr>
          <w:p w14:paraId="3C23EF86" w14:textId="77777777" w:rsidR="0001249F" w:rsidRPr="00177FC6" w:rsidRDefault="0001249F" w:rsidP="003C4D7E">
            <w:pPr>
              <w:pStyle w:val="Ttulo1"/>
            </w:pPr>
            <w:r>
              <w:t>OBJETIVE</w:t>
            </w:r>
          </w:p>
        </w:tc>
        <w:tc>
          <w:tcPr>
            <w:tcW w:w="3131" w:type="dxa"/>
            <w:tcBorders>
              <w:bottom w:val="single" w:sz="18" w:space="0" w:color="BF9268" w:themeColor="accent2"/>
            </w:tcBorders>
          </w:tcPr>
          <w:p w14:paraId="49A8BC46" w14:textId="77777777" w:rsidR="0001249F" w:rsidRPr="00177FC6" w:rsidRDefault="0001249F" w:rsidP="003C4D7E"/>
        </w:tc>
      </w:tr>
      <w:tr w:rsidR="0001249F" w:rsidRPr="00177FC6" w14:paraId="7E247DC1" w14:textId="77777777" w:rsidTr="00584760">
        <w:trPr>
          <w:trHeight w:val="210"/>
        </w:trPr>
        <w:tc>
          <w:tcPr>
            <w:tcW w:w="2837" w:type="dxa"/>
            <w:tcBorders>
              <w:top w:val="single" w:sz="18" w:space="0" w:color="BF9268" w:themeColor="accent2"/>
            </w:tcBorders>
          </w:tcPr>
          <w:p w14:paraId="162DBAF5" w14:textId="77777777" w:rsidR="0001249F" w:rsidRPr="00177FC6" w:rsidRDefault="0001249F" w:rsidP="003C4D7E"/>
        </w:tc>
        <w:tc>
          <w:tcPr>
            <w:tcW w:w="2998" w:type="dxa"/>
            <w:vMerge/>
            <w:shd w:val="clear" w:color="auto" w:fill="303848" w:themeFill="accent1"/>
            <w:vAlign w:val="center"/>
          </w:tcPr>
          <w:p w14:paraId="7369FD00" w14:textId="77777777" w:rsidR="0001249F" w:rsidRPr="00177FC6" w:rsidRDefault="0001249F" w:rsidP="003C4D7E">
            <w:pPr>
              <w:pStyle w:val="Ttulo1"/>
            </w:pPr>
          </w:p>
        </w:tc>
        <w:tc>
          <w:tcPr>
            <w:tcW w:w="3131" w:type="dxa"/>
            <w:tcBorders>
              <w:top w:val="single" w:sz="18" w:space="0" w:color="BF9268" w:themeColor="accent2"/>
            </w:tcBorders>
          </w:tcPr>
          <w:p w14:paraId="441BEB73" w14:textId="77777777" w:rsidR="0001249F" w:rsidRPr="00177FC6" w:rsidRDefault="0001249F" w:rsidP="003C4D7E"/>
        </w:tc>
      </w:tr>
      <w:tr w:rsidR="0001249F" w:rsidRPr="00177FC6" w14:paraId="6FFD3996" w14:textId="77777777" w:rsidTr="0001249F">
        <w:trPr>
          <w:trHeight w:val="1180"/>
        </w:trPr>
        <w:tc>
          <w:tcPr>
            <w:tcW w:w="8966" w:type="dxa"/>
            <w:gridSpan w:val="3"/>
            <w:vAlign w:val="center"/>
          </w:tcPr>
          <w:p w14:paraId="58F9534B" w14:textId="3D47B7D7" w:rsidR="0001249F" w:rsidRPr="00177FC6" w:rsidRDefault="000849AD" w:rsidP="003C4D7E">
            <w:pPr>
              <w:pStyle w:val="Texto"/>
            </w:pPr>
            <w:r>
              <w:t xml:space="preserve">My goal is to become a full-fledged </w:t>
            </w:r>
            <w:r w:rsidRPr="000849AD">
              <w:t>programmer</w:t>
            </w:r>
            <w:r>
              <w:t xml:space="preserve"> with a good level that allows me to enter large companies in order to advance further, to be able to obtain more opportunities for better both in my work and private life</w:t>
            </w:r>
          </w:p>
        </w:tc>
      </w:tr>
      <w:tr w:rsidR="0001249F" w:rsidRPr="00177FC6" w14:paraId="1EA9324D" w14:textId="77777777" w:rsidTr="00584760">
        <w:trPr>
          <w:trHeight w:val="220"/>
        </w:trPr>
        <w:tc>
          <w:tcPr>
            <w:tcW w:w="2837" w:type="dxa"/>
            <w:vMerge w:val="restart"/>
            <w:shd w:val="clear" w:color="auto" w:fill="F2F2F2" w:themeFill="background1" w:themeFillShade="F2"/>
            <w:vAlign w:val="center"/>
          </w:tcPr>
          <w:p w14:paraId="2E5D3702" w14:textId="77777777" w:rsidR="0001249F" w:rsidRDefault="0001249F" w:rsidP="003C4D7E">
            <w:pPr>
              <w:pStyle w:val="Ttulo2"/>
            </w:pPr>
            <w:r>
              <w:t>TRAINING</w:t>
            </w:r>
          </w:p>
          <w:p w14:paraId="60972B6C" w14:textId="4914199F" w:rsidR="0001249F" w:rsidRPr="00177FC6" w:rsidRDefault="00D16E4E" w:rsidP="003C4D7E">
            <w:pPr>
              <w:pStyle w:val="Ttulo2"/>
            </w:pPr>
            <w:sdt>
              <w:sdtPr>
                <w:rPr>
                  <w:rStyle w:val="Resaltar"/>
                </w:rPr>
                <w:id w:val="-1855800023"/>
                <w:placeholder>
                  <w:docPart w:val="53D7A96B73C648399C744C544F08DF12"/>
                </w:placeholder>
                <w:temporary/>
                <w:showingPlcHdr/>
                <w15:appearance w15:val="hidden"/>
                <w:text/>
              </w:sdtPr>
              <w:sdtEndPr>
                <w:rPr>
                  <w:rStyle w:val="Resaltar"/>
                </w:rPr>
              </w:sdtEndPr>
              <w:sdtContent>
                <w:r w:rsidR="0001249F" w:rsidRPr="00177FC6">
                  <w:rPr>
                    <w:rStyle w:val="Resaltar"/>
                    <w:lang w:bidi="es-ES"/>
                  </w:rPr>
                  <w:t>—</w:t>
                </w:r>
              </w:sdtContent>
            </w:sdt>
          </w:p>
        </w:tc>
        <w:tc>
          <w:tcPr>
            <w:tcW w:w="2998" w:type="dxa"/>
            <w:vMerge w:val="restart"/>
            <w:shd w:val="clear" w:color="auto" w:fill="303848" w:themeFill="accent1"/>
            <w:vAlign w:val="center"/>
          </w:tcPr>
          <w:p w14:paraId="2269B8DC" w14:textId="77777777" w:rsidR="0001249F" w:rsidRPr="00177FC6" w:rsidRDefault="0001249F" w:rsidP="003C4D7E">
            <w:pPr>
              <w:pStyle w:val="Ttulo1"/>
            </w:pPr>
            <w:r>
              <w:t>EXPERIENCE</w:t>
            </w:r>
          </w:p>
        </w:tc>
        <w:tc>
          <w:tcPr>
            <w:tcW w:w="3131" w:type="dxa"/>
            <w:tcBorders>
              <w:bottom w:val="single" w:sz="18" w:space="0" w:color="BF9268" w:themeColor="accent2"/>
            </w:tcBorders>
          </w:tcPr>
          <w:p w14:paraId="4CE5959B" w14:textId="77777777" w:rsidR="0001249F" w:rsidRPr="00177FC6" w:rsidRDefault="0001249F" w:rsidP="003C4D7E"/>
        </w:tc>
      </w:tr>
      <w:tr w:rsidR="0001249F" w:rsidRPr="00177FC6" w14:paraId="08BB04B4" w14:textId="77777777" w:rsidTr="00584760">
        <w:trPr>
          <w:trHeight w:val="220"/>
        </w:trPr>
        <w:tc>
          <w:tcPr>
            <w:tcW w:w="2837" w:type="dxa"/>
            <w:vMerge/>
            <w:shd w:val="clear" w:color="auto" w:fill="F2F2F2" w:themeFill="background1" w:themeFillShade="F2"/>
            <w:vAlign w:val="center"/>
          </w:tcPr>
          <w:p w14:paraId="5BFB8964" w14:textId="77777777" w:rsidR="0001249F" w:rsidRPr="00177FC6" w:rsidRDefault="0001249F" w:rsidP="003C4D7E">
            <w:pPr>
              <w:pStyle w:val="Ttulo2"/>
            </w:pPr>
          </w:p>
        </w:tc>
        <w:tc>
          <w:tcPr>
            <w:tcW w:w="2998" w:type="dxa"/>
            <w:vMerge/>
            <w:shd w:val="clear" w:color="auto" w:fill="303848" w:themeFill="accent1"/>
            <w:vAlign w:val="center"/>
          </w:tcPr>
          <w:p w14:paraId="5BD29DDD" w14:textId="77777777" w:rsidR="0001249F" w:rsidRPr="00177FC6" w:rsidRDefault="0001249F" w:rsidP="003C4D7E">
            <w:pPr>
              <w:pStyle w:val="Ttulo1"/>
            </w:pPr>
          </w:p>
        </w:tc>
        <w:tc>
          <w:tcPr>
            <w:tcW w:w="3131" w:type="dxa"/>
          </w:tcPr>
          <w:p w14:paraId="39FF0DA3" w14:textId="77777777" w:rsidR="0001249F" w:rsidRPr="00177FC6" w:rsidRDefault="0001249F" w:rsidP="003C4D7E"/>
        </w:tc>
      </w:tr>
      <w:tr w:rsidR="0001249F" w:rsidRPr="00177FC6" w14:paraId="57AFFCBD" w14:textId="77777777" w:rsidTr="00584760">
        <w:trPr>
          <w:trHeight w:val="3403"/>
        </w:trPr>
        <w:tc>
          <w:tcPr>
            <w:tcW w:w="2837" w:type="dxa"/>
            <w:shd w:val="clear" w:color="auto" w:fill="F2F2F2" w:themeFill="background1" w:themeFillShade="F2"/>
          </w:tcPr>
          <w:p w14:paraId="09B022BE" w14:textId="77777777" w:rsidR="0001249F" w:rsidRPr="00177FC6" w:rsidRDefault="0001249F" w:rsidP="0001249F">
            <w:pPr>
              <w:pStyle w:val="Texto"/>
            </w:pPr>
          </w:p>
          <w:p w14:paraId="19E49873" w14:textId="7E611518" w:rsidR="0001249F" w:rsidRDefault="006D7180" w:rsidP="006D7180">
            <w:pPr>
              <w:pStyle w:val="Texto"/>
            </w:pPr>
            <w:r w:rsidRPr="006D7180">
              <w:t>Sena comercio y turismo</w:t>
            </w:r>
          </w:p>
          <w:p w14:paraId="6D734036" w14:textId="5477375D" w:rsidR="006D7180" w:rsidRDefault="006D7180" w:rsidP="006D7180"/>
          <w:p w14:paraId="4B72453A" w14:textId="77777777" w:rsidR="00832B84" w:rsidRPr="00832B84" w:rsidRDefault="00832B84" w:rsidP="00832B84">
            <w:pPr>
              <w:pStyle w:val="Texto"/>
              <w:rPr>
                <w:szCs w:val="20"/>
              </w:rPr>
            </w:pPr>
            <w:r w:rsidRPr="00832B84">
              <w:rPr>
                <w:szCs w:val="20"/>
              </w:rPr>
              <w:t>Ciudad dorada</w:t>
            </w:r>
          </w:p>
          <w:p w14:paraId="1E483DCA" w14:textId="77777777" w:rsidR="00832B84" w:rsidRPr="006D7180" w:rsidRDefault="00832B84" w:rsidP="006D7180"/>
          <w:p w14:paraId="71B92501" w14:textId="16B0DFFA" w:rsidR="0001249F" w:rsidRDefault="0001249F" w:rsidP="0001249F">
            <w:pPr>
              <w:pStyle w:val="Texto"/>
            </w:pPr>
            <w:r>
              <w:t>Armenia</w:t>
            </w:r>
            <w:r w:rsidR="006D7180">
              <w:t xml:space="preserve"> Quindio</w:t>
            </w:r>
          </w:p>
          <w:p w14:paraId="1A8D42CE" w14:textId="77777777" w:rsidR="00832B84" w:rsidRPr="00832B84" w:rsidRDefault="00832B84" w:rsidP="00832B84"/>
          <w:p w14:paraId="746DF330" w14:textId="77777777" w:rsidR="0001249F" w:rsidRDefault="0001249F" w:rsidP="0001249F">
            <w:pPr>
              <w:pStyle w:val="Texto"/>
            </w:pPr>
            <w:r>
              <w:t>bachiller 23/09/2023</w:t>
            </w:r>
          </w:p>
          <w:p w14:paraId="391761CA" w14:textId="77777777" w:rsidR="0001249F" w:rsidRPr="007F0AE9" w:rsidRDefault="0001249F" w:rsidP="0001249F"/>
          <w:p w14:paraId="510F44D8" w14:textId="1AE7CEB8" w:rsidR="0001249F" w:rsidRPr="0001249F" w:rsidRDefault="0001249F" w:rsidP="0001249F">
            <w:pPr>
              <w:pStyle w:val="Texto"/>
            </w:pPr>
            <w:r w:rsidRPr="0001249F">
              <w:t xml:space="preserve">software analysis and development technician 23/09/2023 </w:t>
            </w:r>
          </w:p>
        </w:tc>
        <w:tc>
          <w:tcPr>
            <w:tcW w:w="6129" w:type="dxa"/>
            <w:gridSpan w:val="2"/>
            <w:vAlign w:val="center"/>
          </w:tcPr>
          <w:p w14:paraId="51D0F0BA" w14:textId="5F5FCD16" w:rsidR="0001249F" w:rsidRPr="00177FC6" w:rsidRDefault="0001249F" w:rsidP="0001249F">
            <w:pPr>
              <w:pStyle w:val="Ttulo2"/>
            </w:pPr>
          </w:p>
        </w:tc>
      </w:tr>
      <w:tr w:rsidR="0001249F" w:rsidRPr="00177FC6" w14:paraId="000D9514" w14:textId="77777777" w:rsidTr="00584760">
        <w:trPr>
          <w:trHeight w:val="220"/>
        </w:trPr>
        <w:tc>
          <w:tcPr>
            <w:tcW w:w="2837" w:type="dxa"/>
            <w:vMerge w:val="restart"/>
            <w:shd w:val="clear" w:color="auto" w:fill="F2F2F2" w:themeFill="background1" w:themeFillShade="F2"/>
            <w:vAlign w:val="center"/>
          </w:tcPr>
          <w:p w14:paraId="157FD174" w14:textId="1A4AD2AF" w:rsidR="0001249F" w:rsidRDefault="0001249F" w:rsidP="0001249F">
            <w:pPr>
              <w:pStyle w:val="Ttulo2"/>
              <w:rPr>
                <w:rStyle w:val="Resaltar"/>
              </w:rPr>
            </w:pPr>
            <w:r w:rsidRPr="0001249F">
              <w:t xml:space="preserve">KEY SKILLS </w:t>
            </w:r>
            <w:sdt>
              <w:sdtPr>
                <w:rPr>
                  <w:rStyle w:val="Resaltar"/>
                </w:rPr>
                <w:id w:val="1993128699"/>
                <w:placeholder>
                  <w:docPart w:val="EEBB4A11B4FA49A19F89132AB67D0D16"/>
                </w:placeholder>
                <w:temporary/>
                <w:showingPlcHdr/>
                <w15:appearance w15:val="hidden"/>
                <w:text/>
              </w:sdtPr>
              <w:sdtEndPr>
                <w:rPr>
                  <w:rStyle w:val="Resaltar"/>
                </w:rPr>
              </w:sdtEndPr>
              <w:sdtContent>
                <w:r w:rsidRPr="00177FC6">
                  <w:rPr>
                    <w:rStyle w:val="Resaltar"/>
                    <w:lang w:bidi="es-ES"/>
                  </w:rPr>
                  <w:t>—</w:t>
                </w:r>
              </w:sdtContent>
            </w:sdt>
          </w:p>
          <w:p w14:paraId="63930D1B" w14:textId="77777777" w:rsidR="0001249F" w:rsidRPr="001D70AE" w:rsidRDefault="0001249F" w:rsidP="0001249F"/>
        </w:tc>
        <w:tc>
          <w:tcPr>
            <w:tcW w:w="2998" w:type="dxa"/>
            <w:vMerge w:val="restart"/>
            <w:shd w:val="clear" w:color="auto" w:fill="303848" w:themeFill="accent1"/>
            <w:vAlign w:val="center"/>
          </w:tcPr>
          <w:p w14:paraId="1B6AA6F8" w14:textId="77777777" w:rsidR="0001249F" w:rsidRPr="00177FC6" w:rsidRDefault="0001249F" w:rsidP="0001249F">
            <w:pPr>
              <w:pStyle w:val="Ttulo1"/>
            </w:pPr>
            <w:r>
              <w:rPr>
                <w:lang w:bidi="es-ES"/>
              </w:rPr>
              <w:t>COMMUNICATION</w:t>
            </w:r>
            <w:r w:rsidRPr="00177FC6">
              <w:rPr>
                <w:lang w:bidi="es-ES"/>
              </w:rPr>
              <w:t xml:space="preserve"> </w:t>
            </w:r>
          </w:p>
        </w:tc>
        <w:tc>
          <w:tcPr>
            <w:tcW w:w="3131" w:type="dxa"/>
            <w:tcBorders>
              <w:bottom w:val="single" w:sz="18" w:space="0" w:color="BF9268" w:themeColor="accent2"/>
            </w:tcBorders>
          </w:tcPr>
          <w:p w14:paraId="6594299F" w14:textId="77777777" w:rsidR="0001249F" w:rsidRPr="00177FC6" w:rsidRDefault="0001249F" w:rsidP="0001249F"/>
        </w:tc>
      </w:tr>
      <w:tr w:rsidR="0001249F" w:rsidRPr="00177FC6" w14:paraId="0E6BE024" w14:textId="77777777" w:rsidTr="00584760">
        <w:trPr>
          <w:trHeight w:val="220"/>
        </w:trPr>
        <w:tc>
          <w:tcPr>
            <w:tcW w:w="2837" w:type="dxa"/>
            <w:vMerge/>
            <w:shd w:val="clear" w:color="auto" w:fill="F2F2F2" w:themeFill="background1" w:themeFillShade="F2"/>
            <w:vAlign w:val="center"/>
          </w:tcPr>
          <w:p w14:paraId="241CCB5A" w14:textId="77777777" w:rsidR="0001249F" w:rsidRPr="00177FC6" w:rsidRDefault="0001249F" w:rsidP="0001249F">
            <w:pPr>
              <w:pStyle w:val="Ttulo2"/>
              <w:rPr>
                <w:spacing w:val="32"/>
              </w:rPr>
            </w:pPr>
          </w:p>
        </w:tc>
        <w:tc>
          <w:tcPr>
            <w:tcW w:w="2998" w:type="dxa"/>
            <w:vMerge/>
            <w:shd w:val="clear" w:color="auto" w:fill="303848" w:themeFill="accent1"/>
            <w:vAlign w:val="center"/>
          </w:tcPr>
          <w:p w14:paraId="7FB2002D" w14:textId="77777777" w:rsidR="0001249F" w:rsidRPr="00177FC6" w:rsidRDefault="0001249F" w:rsidP="0001249F">
            <w:pPr>
              <w:pStyle w:val="Ttulo1"/>
            </w:pPr>
          </w:p>
        </w:tc>
        <w:tc>
          <w:tcPr>
            <w:tcW w:w="3131" w:type="dxa"/>
          </w:tcPr>
          <w:p w14:paraId="6ABDCCEF" w14:textId="77777777" w:rsidR="0001249F" w:rsidRPr="00177FC6" w:rsidRDefault="0001249F" w:rsidP="0001249F"/>
        </w:tc>
      </w:tr>
      <w:tr w:rsidR="0001249F" w:rsidRPr="00177FC6" w14:paraId="39821D2D" w14:textId="77777777" w:rsidTr="00584760">
        <w:trPr>
          <w:trHeight w:val="1474"/>
        </w:trPr>
        <w:tc>
          <w:tcPr>
            <w:tcW w:w="2837" w:type="dxa"/>
            <w:shd w:val="clear" w:color="auto" w:fill="F2F2F2" w:themeFill="background1" w:themeFillShade="F2"/>
            <w:vAlign w:val="center"/>
          </w:tcPr>
          <w:p w14:paraId="5481C4B1" w14:textId="77777777" w:rsidR="0001249F" w:rsidRPr="007F0AE9" w:rsidRDefault="0001249F" w:rsidP="00E62FC1">
            <w:pPr>
              <w:pStyle w:val="Texto"/>
            </w:pPr>
            <w:r w:rsidRPr="007F0AE9">
              <w:t>Planning</w:t>
            </w:r>
          </w:p>
          <w:p w14:paraId="11639019" w14:textId="77777777" w:rsidR="0001249F" w:rsidRDefault="0001249F" w:rsidP="00E62FC1">
            <w:pPr>
              <w:pStyle w:val="Texto"/>
            </w:pPr>
            <w:r w:rsidRPr="007F0AE9">
              <w:t>Project Management</w:t>
            </w:r>
          </w:p>
          <w:p w14:paraId="339BC1BC" w14:textId="77777777" w:rsidR="0001249F" w:rsidRPr="001D70AE" w:rsidRDefault="0001249F" w:rsidP="00E62FC1">
            <w:pPr>
              <w:pStyle w:val="Texto"/>
            </w:pPr>
            <w:r w:rsidRPr="001D70AE">
              <w:t>Budget planning</w:t>
            </w:r>
          </w:p>
          <w:p w14:paraId="79641B0A" w14:textId="77777777" w:rsidR="0001249F" w:rsidRDefault="0001249F" w:rsidP="00E62FC1">
            <w:pPr>
              <w:pStyle w:val="Texto"/>
            </w:pPr>
            <w:r>
              <w:t>Social Media</w:t>
            </w:r>
          </w:p>
          <w:p w14:paraId="106E555B" w14:textId="77777777" w:rsidR="0001249F" w:rsidRPr="001D70AE" w:rsidRDefault="0001249F" w:rsidP="00E62FC1">
            <w:pPr>
              <w:pStyle w:val="Texto"/>
            </w:pPr>
            <w:r w:rsidRPr="001D70AE">
              <w:t>Dedicated</w:t>
            </w:r>
          </w:p>
          <w:p w14:paraId="73CD4E4F" w14:textId="77777777" w:rsidR="0001249F" w:rsidRPr="001D70AE" w:rsidRDefault="0001249F" w:rsidP="00E62FC1">
            <w:pPr>
              <w:pStyle w:val="Texto"/>
            </w:pPr>
            <w:r w:rsidRPr="001D70AE">
              <w:t>Punctual</w:t>
            </w:r>
          </w:p>
          <w:p w14:paraId="0AE79936" w14:textId="77777777" w:rsidR="0001249F" w:rsidRPr="001D70AE" w:rsidRDefault="0001249F" w:rsidP="0001249F"/>
          <w:p w14:paraId="71ED5899" w14:textId="77777777" w:rsidR="0001249F" w:rsidRPr="007F0AE9" w:rsidRDefault="0001249F" w:rsidP="0001249F"/>
        </w:tc>
        <w:tc>
          <w:tcPr>
            <w:tcW w:w="6129" w:type="dxa"/>
            <w:gridSpan w:val="2"/>
            <w:vAlign w:val="center"/>
          </w:tcPr>
          <w:p w14:paraId="6C793EF4" w14:textId="2C5071FC" w:rsidR="0001249F" w:rsidRPr="000849AD" w:rsidRDefault="0001249F" w:rsidP="004153C9">
            <w:pPr>
              <w:pStyle w:val="Texto"/>
            </w:pPr>
            <w:r w:rsidRPr="004E2F26">
              <w:rPr>
                <w:szCs w:val="20"/>
              </w:rPr>
              <w:t xml:space="preserve">I graduated from </w:t>
            </w:r>
            <w:r w:rsidR="000849AD" w:rsidRPr="000849AD">
              <w:t>educational institution</w:t>
            </w:r>
            <w:r w:rsidR="000849AD">
              <w:t xml:space="preserve"> </w:t>
            </w:r>
            <w:r>
              <w:rPr>
                <w:szCs w:val="20"/>
              </w:rPr>
              <w:t xml:space="preserve">Ciudad Dorada </w:t>
            </w:r>
            <w:r w:rsidRPr="004E2F26">
              <w:rPr>
                <w:szCs w:val="20"/>
              </w:rPr>
              <w:t>with a technician in analysis and software development along with my bachelor's degree</w:t>
            </w:r>
          </w:p>
          <w:p w14:paraId="1F8D5ACE" w14:textId="77777777" w:rsidR="0001249F" w:rsidRPr="00177FC6" w:rsidRDefault="0001249F" w:rsidP="0001249F">
            <w:pPr>
              <w:pStyle w:val="Texto"/>
            </w:pPr>
          </w:p>
          <w:p w14:paraId="0CE14789" w14:textId="77777777" w:rsidR="0001249F" w:rsidRPr="00177FC6" w:rsidRDefault="0001249F" w:rsidP="0001249F">
            <w:pPr>
              <w:pStyle w:val="Ttulo1"/>
            </w:pPr>
            <w:r w:rsidRPr="00177FC6">
              <w:rPr>
                <w:lang w:bidi="es-ES"/>
              </w:rPr>
              <w:t xml:space="preserve"> </w:t>
            </w:r>
          </w:p>
        </w:tc>
      </w:tr>
      <w:tr w:rsidR="0001249F" w:rsidRPr="00177FC6" w14:paraId="1FA0300C" w14:textId="77777777" w:rsidTr="00584760">
        <w:trPr>
          <w:trHeight w:val="220"/>
        </w:trPr>
        <w:tc>
          <w:tcPr>
            <w:tcW w:w="2837" w:type="dxa"/>
            <w:vMerge w:val="restart"/>
            <w:shd w:val="clear" w:color="auto" w:fill="F2F2F2" w:themeFill="background1" w:themeFillShade="F2"/>
          </w:tcPr>
          <w:p w14:paraId="4FA608FC" w14:textId="77777777" w:rsidR="0001249F" w:rsidRPr="00177FC6" w:rsidRDefault="0001249F" w:rsidP="0001249F"/>
        </w:tc>
        <w:tc>
          <w:tcPr>
            <w:tcW w:w="2998" w:type="dxa"/>
            <w:vMerge w:val="restart"/>
            <w:shd w:val="clear" w:color="auto" w:fill="303848" w:themeFill="accent1"/>
            <w:vAlign w:val="center"/>
          </w:tcPr>
          <w:p w14:paraId="2FB389E2" w14:textId="0F0B56C9" w:rsidR="0001249F" w:rsidRPr="00177FC6" w:rsidRDefault="0001249F" w:rsidP="0001249F">
            <w:pPr>
              <w:pStyle w:val="Ttulo1"/>
            </w:pPr>
            <w:r>
              <w:t>LEADERSHIP</w:t>
            </w:r>
            <w:r w:rsidRPr="00177FC6">
              <w:rPr>
                <w:lang w:bidi="es-ES"/>
              </w:rPr>
              <w:t xml:space="preserve"> </w:t>
            </w:r>
          </w:p>
        </w:tc>
        <w:tc>
          <w:tcPr>
            <w:tcW w:w="3131" w:type="dxa"/>
            <w:tcBorders>
              <w:bottom w:val="single" w:sz="18" w:space="0" w:color="BF9268" w:themeColor="accent2"/>
            </w:tcBorders>
          </w:tcPr>
          <w:p w14:paraId="15BD70E1" w14:textId="77777777" w:rsidR="0001249F" w:rsidRPr="00177FC6" w:rsidRDefault="0001249F" w:rsidP="0001249F"/>
        </w:tc>
      </w:tr>
      <w:tr w:rsidR="0001249F" w:rsidRPr="00177FC6" w14:paraId="3A07882F" w14:textId="77777777" w:rsidTr="00584760">
        <w:trPr>
          <w:trHeight w:val="220"/>
        </w:trPr>
        <w:tc>
          <w:tcPr>
            <w:tcW w:w="2837" w:type="dxa"/>
            <w:vMerge/>
            <w:shd w:val="clear" w:color="auto" w:fill="F2F2F2" w:themeFill="background1" w:themeFillShade="F2"/>
          </w:tcPr>
          <w:p w14:paraId="5F5FFAB3" w14:textId="77777777" w:rsidR="0001249F" w:rsidRPr="00177FC6" w:rsidRDefault="0001249F" w:rsidP="0001249F"/>
        </w:tc>
        <w:tc>
          <w:tcPr>
            <w:tcW w:w="2998" w:type="dxa"/>
            <w:vMerge/>
            <w:shd w:val="clear" w:color="auto" w:fill="303848" w:themeFill="accent1"/>
            <w:vAlign w:val="center"/>
          </w:tcPr>
          <w:p w14:paraId="002183AA" w14:textId="77777777" w:rsidR="0001249F" w:rsidRPr="00177FC6" w:rsidRDefault="0001249F" w:rsidP="0001249F">
            <w:pPr>
              <w:pStyle w:val="Ttulo1"/>
            </w:pPr>
          </w:p>
        </w:tc>
        <w:tc>
          <w:tcPr>
            <w:tcW w:w="3131" w:type="dxa"/>
          </w:tcPr>
          <w:p w14:paraId="20C4D40C" w14:textId="77777777" w:rsidR="0001249F" w:rsidRPr="00177FC6" w:rsidRDefault="0001249F" w:rsidP="0001249F"/>
        </w:tc>
      </w:tr>
      <w:tr w:rsidR="0001249F" w:rsidRPr="00177FC6" w14:paraId="75EEFCE3" w14:textId="77777777" w:rsidTr="00584760">
        <w:trPr>
          <w:trHeight w:val="1366"/>
        </w:trPr>
        <w:tc>
          <w:tcPr>
            <w:tcW w:w="2837" w:type="dxa"/>
            <w:shd w:val="clear" w:color="auto" w:fill="F2F2F2" w:themeFill="background1" w:themeFillShade="F2"/>
          </w:tcPr>
          <w:p w14:paraId="4E00414C" w14:textId="77777777" w:rsidR="0001249F" w:rsidRPr="00177FC6" w:rsidRDefault="0001249F" w:rsidP="0001249F"/>
        </w:tc>
        <w:tc>
          <w:tcPr>
            <w:tcW w:w="6129" w:type="dxa"/>
            <w:gridSpan w:val="2"/>
            <w:vAlign w:val="center"/>
          </w:tcPr>
          <w:p w14:paraId="7AD5F2B9" w14:textId="77777777" w:rsidR="0001249F" w:rsidRPr="00177FC6" w:rsidRDefault="0001249F" w:rsidP="0001249F">
            <w:pPr>
              <w:pStyle w:val="Texto"/>
            </w:pPr>
          </w:p>
          <w:p w14:paraId="7CCD958B" w14:textId="77777777" w:rsidR="0001249F" w:rsidRPr="00177FC6" w:rsidRDefault="0001249F" w:rsidP="0001249F">
            <w:pPr>
              <w:pStyle w:val="Texto"/>
            </w:pPr>
          </w:p>
        </w:tc>
      </w:tr>
      <w:tr w:rsidR="0001249F" w:rsidRPr="00177FC6" w14:paraId="653C3D65" w14:textId="77777777" w:rsidTr="00584760">
        <w:trPr>
          <w:trHeight w:val="100"/>
        </w:trPr>
        <w:tc>
          <w:tcPr>
            <w:tcW w:w="2837" w:type="dxa"/>
          </w:tcPr>
          <w:p w14:paraId="6C68995B" w14:textId="77777777" w:rsidR="0001249F" w:rsidRPr="00177FC6" w:rsidRDefault="0001249F" w:rsidP="0001249F"/>
        </w:tc>
        <w:tc>
          <w:tcPr>
            <w:tcW w:w="6129" w:type="dxa"/>
            <w:gridSpan w:val="2"/>
          </w:tcPr>
          <w:p w14:paraId="03D032DF" w14:textId="77777777" w:rsidR="0001249F" w:rsidRPr="00177FC6" w:rsidRDefault="0001249F" w:rsidP="0001249F"/>
        </w:tc>
      </w:tr>
      <w:tr w:rsidR="0001249F" w:rsidRPr="00177FC6" w14:paraId="38D94523" w14:textId="77777777" w:rsidTr="00584760">
        <w:trPr>
          <w:trHeight w:val="140"/>
        </w:trPr>
        <w:tc>
          <w:tcPr>
            <w:tcW w:w="2837" w:type="dxa"/>
            <w:tcBorders>
              <w:bottom w:val="single" w:sz="18" w:space="0" w:color="BF9268" w:themeColor="accent2"/>
            </w:tcBorders>
          </w:tcPr>
          <w:p w14:paraId="530C4839" w14:textId="77777777" w:rsidR="0001249F" w:rsidRPr="00177FC6" w:rsidRDefault="0001249F" w:rsidP="0001249F"/>
        </w:tc>
        <w:tc>
          <w:tcPr>
            <w:tcW w:w="2998" w:type="dxa"/>
            <w:vMerge w:val="restart"/>
            <w:shd w:val="clear" w:color="auto" w:fill="303848" w:themeFill="accent1"/>
            <w:vAlign w:val="center"/>
          </w:tcPr>
          <w:p w14:paraId="193B8834" w14:textId="7BFD0899" w:rsidR="0001249F" w:rsidRPr="00177FC6" w:rsidRDefault="0001249F" w:rsidP="0001249F">
            <w:pPr>
              <w:pStyle w:val="Ttulo1"/>
            </w:pPr>
            <w:r>
              <w:t>REFERENCES</w:t>
            </w:r>
          </w:p>
        </w:tc>
        <w:tc>
          <w:tcPr>
            <w:tcW w:w="3131" w:type="dxa"/>
            <w:tcBorders>
              <w:bottom w:val="single" w:sz="18" w:space="0" w:color="BF9268" w:themeColor="accent2"/>
            </w:tcBorders>
          </w:tcPr>
          <w:p w14:paraId="1BE4F009" w14:textId="77777777" w:rsidR="0001249F" w:rsidRPr="00177FC6" w:rsidRDefault="0001249F" w:rsidP="0001249F"/>
        </w:tc>
      </w:tr>
      <w:tr w:rsidR="0001249F" w:rsidRPr="00177FC6" w14:paraId="36DE0FF6" w14:textId="77777777" w:rsidTr="00584760">
        <w:trPr>
          <w:trHeight w:val="140"/>
        </w:trPr>
        <w:tc>
          <w:tcPr>
            <w:tcW w:w="2837" w:type="dxa"/>
            <w:tcBorders>
              <w:top w:val="single" w:sz="18" w:space="0" w:color="BF9268" w:themeColor="accent2"/>
            </w:tcBorders>
          </w:tcPr>
          <w:p w14:paraId="023E2E94" w14:textId="77777777" w:rsidR="0001249F" w:rsidRPr="00177FC6" w:rsidRDefault="0001249F" w:rsidP="0001249F"/>
        </w:tc>
        <w:tc>
          <w:tcPr>
            <w:tcW w:w="2998" w:type="dxa"/>
            <w:vMerge/>
            <w:shd w:val="clear" w:color="auto" w:fill="303848" w:themeFill="accent1"/>
          </w:tcPr>
          <w:p w14:paraId="268D9598" w14:textId="77777777" w:rsidR="0001249F" w:rsidRPr="00177FC6" w:rsidRDefault="0001249F" w:rsidP="0001249F">
            <w:pPr>
              <w:pStyle w:val="Ttulo1"/>
            </w:pPr>
          </w:p>
        </w:tc>
        <w:tc>
          <w:tcPr>
            <w:tcW w:w="3131" w:type="dxa"/>
          </w:tcPr>
          <w:p w14:paraId="20B0BA0C" w14:textId="77777777" w:rsidR="0001249F" w:rsidRPr="00177FC6" w:rsidRDefault="0001249F" w:rsidP="0001249F"/>
        </w:tc>
      </w:tr>
      <w:tr w:rsidR="0001249F" w:rsidRPr="00177FC6" w14:paraId="152534A2" w14:textId="77777777" w:rsidTr="0001249F">
        <w:trPr>
          <w:trHeight w:val="622"/>
        </w:trPr>
        <w:tc>
          <w:tcPr>
            <w:tcW w:w="8966" w:type="dxa"/>
            <w:gridSpan w:val="3"/>
            <w:tcBorders>
              <w:bottom w:val="single" w:sz="18" w:space="0" w:color="BF9268" w:themeColor="accent2"/>
            </w:tcBorders>
            <w:vAlign w:val="center"/>
          </w:tcPr>
          <w:p w14:paraId="778E1465" w14:textId="77777777" w:rsidR="00A93C0D" w:rsidRDefault="00A93C0D" w:rsidP="00A93C0D">
            <w:pPr>
              <w:pStyle w:val="Texto"/>
            </w:pPr>
            <w:r>
              <w:t xml:space="preserve">Miyi lady mesa fonseca 3132867882 </w:t>
            </w:r>
          </w:p>
          <w:p w14:paraId="001733A7" w14:textId="1EB1BFDC" w:rsidR="0001249F" w:rsidRPr="00177FC6" w:rsidRDefault="00A93C0D" w:rsidP="00A93C0D">
            <w:pPr>
              <w:pStyle w:val="Texto"/>
            </w:pPr>
            <w:r>
              <w:t xml:space="preserve">Darwin armando </w:t>
            </w:r>
            <w:r>
              <w:t xml:space="preserve">muñoz foncesa </w:t>
            </w:r>
            <w:r>
              <w:t>3007065193</w:t>
            </w:r>
          </w:p>
        </w:tc>
      </w:tr>
    </w:tbl>
    <w:p w14:paraId="4F60EFB6" w14:textId="77777777" w:rsidR="0001249F" w:rsidRDefault="0001249F" w:rsidP="0001249F"/>
    <w:p w14:paraId="36159FB0" w14:textId="4C834DDA" w:rsidR="004E2F26" w:rsidRDefault="004E2F26"/>
    <w:sectPr w:rsidR="004E2F26" w:rsidSect="009F6A54">
      <w:headerReference w:type="default" r:id="rId7"/>
      <w:pgSz w:w="11906" w:h="16838" w:code="9"/>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C4460" w14:textId="77777777" w:rsidR="00D16E4E" w:rsidRDefault="00D16E4E" w:rsidP="00F316AD">
      <w:r>
        <w:separator/>
      </w:r>
    </w:p>
  </w:endnote>
  <w:endnote w:type="continuationSeparator" w:id="0">
    <w:p w14:paraId="468EBDFF" w14:textId="77777777" w:rsidR="00D16E4E" w:rsidRDefault="00D16E4E"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37CD6" w14:textId="77777777" w:rsidR="00D16E4E" w:rsidRDefault="00D16E4E" w:rsidP="00F316AD">
      <w:r>
        <w:separator/>
      </w:r>
    </w:p>
  </w:footnote>
  <w:footnote w:type="continuationSeparator" w:id="0">
    <w:p w14:paraId="0B289421" w14:textId="77777777" w:rsidR="00D16E4E" w:rsidRDefault="00D16E4E"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67ED" w14:textId="77777777" w:rsidR="00F316AD" w:rsidRPr="001700F2" w:rsidRDefault="00F316AD">
    <w:pPr>
      <w:pStyle w:val="Encabezado"/>
    </w:pPr>
    <w:r w:rsidRPr="001700F2">
      <w:rPr>
        <w:rFonts w:ascii="Times New Roman" w:eastAsia="Times New Roman" w:hAnsi="Times New Roman" w:cs="Times New Roman"/>
        <w:lang w:bidi="es-ES"/>
      </w:rPr>
      <mc:AlternateContent>
        <mc:Choice Requires="wps">
          <w:drawing>
            <wp:anchor distT="0" distB="0" distL="114300" distR="114300" simplePos="0" relativeHeight="251659264" behindDoc="1" locked="0" layoutInCell="1" allowOverlap="1" wp14:anchorId="051A2A28" wp14:editId="57CFFA00">
              <wp:simplePos x="0" y="0"/>
              <wp:positionH relativeFrom="column">
                <wp:posOffset>-914400</wp:posOffset>
              </wp:positionH>
              <wp:positionV relativeFrom="paragraph">
                <wp:posOffset>-432435</wp:posOffset>
              </wp:positionV>
              <wp:extent cx="7771130" cy="1249680"/>
              <wp:effectExtent l="0" t="0" r="1270" b="0"/>
              <wp:wrapNone/>
              <wp:docPr id="6" name="Rectángulo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xmlns:w16sdtdh="http://schemas.microsoft.com/office/word/2020/wordml/sdtdatahash">
          <w:pict>
            <v:rect w14:anchorId="6854FF35" id="Rectángulo 7" o:spid="_x0000_s1026" alt="&quot;&quot;" style="position:absolute;margin-left:-1in;margin-top:-34.0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" fillcolor="#303848 [3204]" stroked="f"/>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FD"/>
    <w:rsid w:val="0001249F"/>
    <w:rsid w:val="00022B6C"/>
    <w:rsid w:val="000849AD"/>
    <w:rsid w:val="000C096D"/>
    <w:rsid w:val="001062FC"/>
    <w:rsid w:val="001700F2"/>
    <w:rsid w:val="00177FC6"/>
    <w:rsid w:val="001871FF"/>
    <w:rsid w:val="001D70AE"/>
    <w:rsid w:val="001F4150"/>
    <w:rsid w:val="002120FB"/>
    <w:rsid w:val="00254098"/>
    <w:rsid w:val="0029715D"/>
    <w:rsid w:val="003B14FD"/>
    <w:rsid w:val="0040233B"/>
    <w:rsid w:val="00417663"/>
    <w:rsid w:val="00483BD0"/>
    <w:rsid w:val="004D0355"/>
    <w:rsid w:val="004E2F26"/>
    <w:rsid w:val="004E6224"/>
    <w:rsid w:val="00584760"/>
    <w:rsid w:val="00591E2A"/>
    <w:rsid w:val="005D2581"/>
    <w:rsid w:val="005E5FFC"/>
    <w:rsid w:val="00617740"/>
    <w:rsid w:val="006B5699"/>
    <w:rsid w:val="006C60E6"/>
    <w:rsid w:val="006D7180"/>
    <w:rsid w:val="00790E45"/>
    <w:rsid w:val="007F0AE9"/>
    <w:rsid w:val="00802059"/>
    <w:rsid w:val="00832B84"/>
    <w:rsid w:val="0089710E"/>
    <w:rsid w:val="00914100"/>
    <w:rsid w:val="00996846"/>
    <w:rsid w:val="009F6A54"/>
    <w:rsid w:val="00A74E15"/>
    <w:rsid w:val="00A93C0D"/>
    <w:rsid w:val="00AE09A9"/>
    <w:rsid w:val="00C10664"/>
    <w:rsid w:val="00C55D85"/>
    <w:rsid w:val="00C576D3"/>
    <w:rsid w:val="00CD50FD"/>
    <w:rsid w:val="00D16E4E"/>
    <w:rsid w:val="00D20DA9"/>
    <w:rsid w:val="00D26A79"/>
    <w:rsid w:val="00DD5C35"/>
    <w:rsid w:val="00EA03EF"/>
    <w:rsid w:val="00EA0D5D"/>
    <w:rsid w:val="00F316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B3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noProof/>
      <w:color w:val="000000" w:themeColor="text1"/>
      <w:lang w:val="en-US"/>
    </w:rPr>
  </w:style>
  <w:style w:type="paragraph" w:styleId="Ttulo1">
    <w:name w:val="heading 1"/>
    <w:basedOn w:val="Normal"/>
    <w:next w:val="Normal"/>
    <w:link w:val="Ttulo1Car"/>
    <w:uiPriority w:val="2"/>
    <w:qFormat/>
    <w:rsid w:val="00CD50FD"/>
    <w:pPr>
      <w:jc w:val="center"/>
      <w:outlineLvl w:val="0"/>
    </w:pPr>
    <w:rPr>
      <w:rFonts w:cs="Times New Roman (Body CS)"/>
      <w:color w:val="FFFFFF"/>
      <w:spacing w:val="40"/>
    </w:rPr>
  </w:style>
  <w:style w:type="paragraph" w:styleId="Ttulo2">
    <w:name w:val="heading 2"/>
    <w:basedOn w:val="Normal"/>
    <w:next w:val="Normal"/>
    <w:link w:val="Ttulo2Car"/>
    <w:uiPriority w:val="9"/>
    <w:qFormat/>
    <w:rsid w:val="0040233B"/>
    <w:pPr>
      <w:outlineLvl w:val="1"/>
    </w:pPr>
    <w:rPr>
      <w:rFonts w:cs="Times New Roman (Body CS)"/>
      <w:color w:val="303848" w:themeColor="accent1"/>
      <w:spacing w:val="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F316AD"/>
    <w:pPr>
      <w:tabs>
        <w:tab w:val="center" w:pos="4680"/>
        <w:tab w:val="right" w:pos="9360"/>
      </w:tabs>
    </w:pPr>
  </w:style>
  <w:style w:type="character" w:customStyle="1" w:styleId="EncabezadoCar">
    <w:name w:val="Encabezado Car"/>
    <w:basedOn w:val="Fuentedeprrafopredeter"/>
    <w:link w:val="Encabezado"/>
    <w:uiPriority w:val="99"/>
    <w:semiHidden/>
    <w:rsid w:val="00D20DA9"/>
    <w:rPr>
      <w:color w:val="000000" w:themeColor="text1"/>
    </w:rPr>
  </w:style>
  <w:style w:type="paragraph" w:styleId="Piedepgina">
    <w:name w:val="footer"/>
    <w:basedOn w:val="Normal"/>
    <w:link w:val="PiedepginaCar"/>
    <w:uiPriority w:val="99"/>
    <w:semiHidden/>
    <w:rsid w:val="00F316AD"/>
    <w:pPr>
      <w:tabs>
        <w:tab w:val="center" w:pos="4680"/>
        <w:tab w:val="right" w:pos="9360"/>
      </w:tabs>
    </w:pPr>
  </w:style>
  <w:style w:type="character" w:customStyle="1" w:styleId="PiedepginaCar">
    <w:name w:val="Pie de página Car"/>
    <w:basedOn w:val="Fuentedeprrafopredeter"/>
    <w:link w:val="Piedepgina"/>
    <w:uiPriority w:val="99"/>
    <w:semiHidden/>
    <w:rsid w:val="00D20DA9"/>
    <w:rPr>
      <w:color w:val="000000" w:themeColor="text1"/>
    </w:rPr>
  </w:style>
  <w:style w:type="table" w:styleId="Tablaconcuadrcula">
    <w:name w:val="Table Grid"/>
    <w:basedOn w:val="Tabla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tuloCar">
    <w:name w:val="Título Car"/>
    <w:basedOn w:val="Fuentedeprrafopredeter"/>
    <w:link w:val="Ttulo"/>
    <w:rsid w:val="00D20DA9"/>
    <w:rPr>
      <w:rFonts w:cs="Times New Roman (Body CS)"/>
      <w:color w:val="303848" w:themeColor="accent1"/>
      <w:spacing w:val="80"/>
      <w:sz w:val="52"/>
    </w:rPr>
  </w:style>
  <w:style w:type="paragraph" w:styleId="Subttulo">
    <w:name w:val="Subtitle"/>
    <w:basedOn w:val="Normal"/>
    <w:next w:val="Normal"/>
    <w:link w:val="SubttuloCar"/>
    <w:uiPriority w:val="1"/>
    <w:qFormat/>
    <w:rsid w:val="0029715D"/>
    <w:pPr>
      <w:spacing w:before="120" w:after="120"/>
      <w:jc w:val="center"/>
    </w:pPr>
    <w:rPr>
      <w:rFonts w:cs="Times New Roman (Body CS)"/>
      <w:color w:val="303848" w:themeColor="accent1"/>
      <w:spacing w:val="80"/>
    </w:rPr>
  </w:style>
  <w:style w:type="character" w:customStyle="1" w:styleId="SubttuloCar">
    <w:name w:val="Subtítulo Car"/>
    <w:basedOn w:val="Fuentedeprrafopredeter"/>
    <w:link w:val="Subttulo"/>
    <w:uiPriority w:val="1"/>
    <w:rsid w:val="0029715D"/>
    <w:rPr>
      <w:rFonts w:cs="Times New Roman (Body CS)"/>
      <w:color w:val="303848" w:themeColor="accent1"/>
      <w:spacing w:val="80"/>
    </w:rPr>
  </w:style>
  <w:style w:type="character" w:customStyle="1" w:styleId="Ttulo1Car">
    <w:name w:val="Título 1 Car"/>
    <w:basedOn w:val="Fuentedeprrafopredeter"/>
    <w:link w:val="Ttulo1"/>
    <w:uiPriority w:val="2"/>
    <w:rsid w:val="00D20DA9"/>
    <w:rPr>
      <w:rFonts w:cs="Times New Roman (Body CS)"/>
      <w:color w:val="FFFFFF"/>
      <w:spacing w:val="40"/>
    </w:rPr>
  </w:style>
  <w:style w:type="paragraph" w:customStyle="1" w:styleId="Texto">
    <w:name w:val="Texto"/>
    <w:basedOn w:val="Normal"/>
    <w:next w:val="Normal"/>
    <w:uiPriority w:val="3"/>
    <w:qFormat/>
    <w:rsid w:val="0040233B"/>
    <w:pPr>
      <w:spacing w:line="288" w:lineRule="auto"/>
    </w:pPr>
    <w:rPr>
      <w:color w:val="404040" w:themeColor="text1" w:themeTint="BF"/>
      <w:sz w:val="20"/>
    </w:rPr>
  </w:style>
  <w:style w:type="character" w:customStyle="1" w:styleId="Ttulo2Car">
    <w:name w:val="Título 2 Car"/>
    <w:basedOn w:val="Fuentedeprrafopredeter"/>
    <w:link w:val="Ttulo2"/>
    <w:uiPriority w:val="9"/>
    <w:rsid w:val="001F4150"/>
    <w:rPr>
      <w:rFonts w:cs="Times New Roman (Body CS)"/>
      <w:color w:val="303848" w:themeColor="accent1"/>
      <w:spacing w:val="80"/>
    </w:rPr>
  </w:style>
  <w:style w:type="paragraph" w:customStyle="1" w:styleId="Textopequeo">
    <w:name w:val="Texto pequeño"/>
    <w:basedOn w:val="Normal"/>
    <w:next w:val="Normal"/>
    <w:uiPriority w:val="5"/>
    <w:qFormat/>
    <w:rsid w:val="0040233B"/>
    <w:rPr>
      <w:i/>
      <w:color w:val="404040" w:themeColor="text1" w:themeTint="BF"/>
      <w:sz w:val="20"/>
    </w:rPr>
  </w:style>
  <w:style w:type="character" w:styleId="Textodelmarcadordeposicin">
    <w:name w:val="Placeholder Text"/>
    <w:basedOn w:val="Fuentedeprrafopredeter"/>
    <w:uiPriority w:val="99"/>
    <w:semiHidden/>
    <w:rsid w:val="00D20DA9"/>
    <w:rPr>
      <w:color w:val="808080"/>
    </w:rPr>
  </w:style>
  <w:style w:type="character" w:customStyle="1" w:styleId="Resaltar">
    <w:name w:val="Resaltar"/>
    <w:basedOn w:val="Fuentedeprrafopredeter"/>
    <w:uiPriority w:val="1"/>
    <w:qFormat/>
    <w:rsid w:val="00914100"/>
    <w:rPr>
      <w:color w:val="67482C" w:themeColor="accent2" w:themeShade="80"/>
    </w:rPr>
  </w:style>
  <w:style w:type="paragraph" w:styleId="HTMLconformatoprevio">
    <w:name w:val="HTML Preformatted"/>
    <w:basedOn w:val="Normal"/>
    <w:link w:val="HTMLconformatoprevioCar"/>
    <w:uiPriority w:val="99"/>
    <w:semiHidden/>
    <w:unhideWhenUsed/>
    <w:rsid w:val="00A93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A93C0D"/>
    <w:rPr>
      <w:rFonts w:ascii="Courier New" w:eastAsia="Times New Roman" w:hAnsi="Courier New" w:cs="Courier New"/>
      <w:sz w:val="20"/>
      <w:szCs w:val="20"/>
      <w:lang w:val="es-CO" w:eastAsia="es-CO"/>
    </w:rPr>
  </w:style>
  <w:style w:type="character" w:customStyle="1" w:styleId="y2iqfc">
    <w:name w:val="y2iqfc"/>
    <w:basedOn w:val="Fuentedeprrafopredeter"/>
    <w:rsid w:val="00A9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995765">
      <w:bodyDiv w:val="1"/>
      <w:marLeft w:val="0"/>
      <w:marRight w:val="0"/>
      <w:marTop w:val="0"/>
      <w:marBottom w:val="0"/>
      <w:divBdr>
        <w:top w:val="none" w:sz="0" w:space="0" w:color="auto"/>
        <w:left w:val="none" w:sz="0" w:space="0" w:color="auto"/>
        <w:bottom w:val="none" w:sz="0" w:space="0" w:color="auto"/>
        <w:right w:val="none" w:sz="0" w:space="0" w:color="auto"/>
      </w:divBdr>
    </w:div>
    <w:div w:id="973370309">
      <w:bodyDiv w:val="1"/>
      <w:marLeft w:val="0"/>
      <w:marRight w:val="0"/>
      <w:marTop w:val="0"/>
      <w:marBottom w:val="0"/>
      <w:divBdr>
        <w:top w:val="none" w:sz="0" w:space="0" w:color="auto"/>
        <w:left w:val="none" w:sz="0" w:space="0" w:color="auto"/>
        <w:bottom w:val="none" w:sz="0" w:space="0" w:color="auto"/>
        <w:right w:val="none" w:sz="0" w:space="0" w:color="auto"/>
      </w:divBdr>
    </w:div>
    <w:div w:id="128773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AppData\Roaming\Microsoft\Templates\Curr&#237;culum%20vitae%20minimalis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0274B009AF40A091A88B85C3A39EEB"/>
        <w:category>
          <w:name w:val="General"/>
          <w:gallery w:val="placeholder"/>
        </w:category>
        <w:types>
          <w:type w:val="bbPlcHdr"/>
        </w:types>
        <w:behaviors>
          <w:behavior w:val="content"/>
        </w:behaviors>
        <w:guid w:val="{9D5CC0F0-8EE2-48E0-8465-DAFEAC872BF4}"/>
      </w:docPartPr>
      <w:docPartBody>
        <w:p w:rsidR="004153C4" w:rsidRDefault="00970BA0">
          <w:pPr>
            <w:pStyle w:val="DC0274B009AF40A091A88B85C3A39EEB"/>
          </w:pPr>
          <w:r w:rsidRPr="00177FC6">
            <w:rPr>
              <w:lang w:bidi="es-ES"/>
            </w:rPr>
            <w:t>OBJETIVO</w:t>
          </w:r>
        </w:p>
      </w:docPartBody>
    </w:docPart>
    <w:docPart>
      <w:docPartPr>
        <w:name w:val="45AACAF531F84DE2B8DA9AAD4A3E149E"/>
        <w:category>
          <w:name w:val="General"/>
          <w:gallery w:val="placeholder"/>
        </w:category>
        <w:types>
          <w:type w:val="bbPlcHdr"/>
        </w:types>
        <w:behaviors>
          <w:behavior w:val="content"/>
        </w:behaviors>
        <w:guid w:val="{DD5F6166-50B5-462D-8428-AEB53EB6C86F}"/>
      </w:docPartPr>
      <w:docPartBody>
        <w:p w:rsidR="004153C4" w:rsidRDefault="00970BA0">
          <w:pPr>
            <w:pStyle w:val="45AACAF531F84DE2B8DA9AAD4A3E149E"/>
          </w:pPr>
          <w:r w:rsidRPr="00177FC6">
            <w:rPr>
              <w:lang w:bidi="es-ES"/>
            </w:rPr>
            <w:t>FORMACIÓN</w:t>
          </w:r>
        </w:p>
      </w:docPartBody>
    </w:docPart>
    <w:docPart>
      <w:docPartPr>
        <w:name w:val="622F7AC6EC7A4A71A5D168AE21AA9924"/>
        <w:category>
          <w:name w:val="General"/>
          <w:gallery w:val="placeholder"/>
        </w:category>
        <w:types>
          <w:type w:val="bbPlcHdr"/>
        </w:types>
        <w:behaviors>
          <w:behavior w:val="content"/>
        </w:behaviors>
        <w:guid w:val="{1B254D97-6363-4D35-B270-671DE8A4B6E2}"/>
      </w:docPartPr>
      <w:docPartBody>
        <w:p w:rsidR="004153C4" w:rsidRDefault="00970BA0">
          <w:pPr>
            <w:pStyle w:val="622F7AC6EC7A4A71A5D168AE21AA9924"/>
          </w:pPr>
          <w:r w:rsidRPr="00177FC6">
            <w:rPr>
              <w:rStyle w:val="Resaltar"/>
              <w:lang w:bidi="es-ES"/>
            </w:rPr>
            <w:t>—</w:t>
          </w:r>
        </w:p>
      </w:docPartBody>
    </w:docPart>
    <w:docPart>
      <w:docPartPr>
        <w:name w:val="6939868563404F1BA194FEBB7B4FE4DF"/>
        <w:category>
          <w:name w:val="General"/>
          <w:gallery w:val="placeholder"/>
        </w:category>
        <w:types>
          <w:type w:val="bbPlcHdr"/>
        </w:types>
        <w:behaviors>
          <w:behavior w:val="content"/>
        </w:behaviors>
        <w:guid w:val="{0B7BEA0C-43F5-4431-A9A0-D33C959647F1}"/>
      </w:docPartPr>
      <w:docPartBody>
        <w:p w:rsidR="004153C4" w:rsidRDefault="00970BA0">
          <w:pPr>
            <w:pStyle w:val="6939868563404F1BA194FEBB7B4FE4DF"/>
          </w:pPr>
          <w:r w:rsidRPr="00177FC6">
            <w:rPr>
              <w:lang w:bidi="es-ES"/>
            </w:rPr>
            <w:t>EXPERIENCIA</w:t>
          </w:r>
        </w:p>
      </w:docPartBody>
    </w:docPart>
    <w:docPart>
      <w:docPartPr>
        <w:name w:val="526321B2C38E401BB167F606F24ECA31"/>
        <w:category>
          <w:name w:val="General"/>
          <w:gallery w:val="placeholder"/>
        </w:category>
        <w:types>
          <w:type w:val="bbPlcHdr"/>
        </w:types>
        <w:behaviors>
          <w:behavior w:val="content"/>
        </w:behaviors>
        <w:guid w:val="{78351C72-E762-4444-8DFD-97960344877F}"/>
      </w:docPartPr>
      <w:docPartBody>
        <w:p w:rsidR="004153C4" w:rsidRDefault="00970BA0">
          <w:pPr>
            <w:pStyle w:val="526321B2C38E401BB167F606F24ECA31"/>
          </w:pPr>
          <w:r w:rsidRPr="00177FC6">
            <w:rPr>
              <w:lang w:bidi="es-ES"/>
            </w:rPr>
            <w:t>APTITUDES CLAVE</w:t>
          </w:r>
        </w:p>
      </w:docPartBody>
    </w:docPart>
    <w:docPart>
      <w:docPartPr>
        <w:name w:val="047B0DEDC1D248E9951C7B9CAAF269B3"/>
        <w:category>
          <w:name w:val="General"/>
          <w:gallery w:val="placeholder"/>
        </w:category>
        <w:types>
          <w:type w:val="bbPlcHdr"/>
        </w:types>
        <w:behaviors>
          <w:behavior w:val="content"/>
        </w:behaviors>
        <w:guid w:val="{52FDC367-5ECF-4A93-8033-DBC8F1EC543F}"/>
      </w:docPartPr>
      <w:docPartBody>
        <w:p w:rsidR="004153C4" w:rsidRDefault="00970BA0">
          <w:pPr>
            <w:pStyle w:val="047B0DEDC1D248E9951C7B9CAAF269B3"/>
          </w:pPr>
          <w:r w:rsidRPr="00177FC6">
            <w:rPr>
              <w:rStyle w:val="Resaltar"/>
              <w:lang w:bidi="es-ES"/>
            </w:rPr>
            <w:t>—</w:t>
          </w:r>
        </w:p>
      </w:docPartBody>
    </w:docPart>
    <w:docPart>
      <w:docPartPr>
        <w:name w:val="D686346AE1AD430F9B16BBACCF13F2F9"/>
        <w:category>
          <w:name w:val="General"/>
          <w:gallery w:val="placeholder"/>
        </w:category>
        <w:types>
          <w:type w:val="bbPlcHdr"/>
        </w:types>
        <w:behaviors>
          <w:behavior w:val="content"/>
        </w:behaviors>
        <w:guid w:val="{5CEBC664-AE75-4780-B8B7-B8B655CE4006}"/>
      </w:docPartPr>
      <w:docPartBody>
        <w:p w:rsidR="004153C4" w:rsidRDefault="00970BA0">
          <w:pPr>
            <w:pStyle w:val="D686346AE1AD430F9B16BBACCF13F2F9"/>
          </w:pPr>
          <w:r w:rsidRPr="00177FC6">
            <w:rPr>
              <w:lang w:bidi="es-ES"/>
            </w:rPr>
            <w:t>COMUNICACIÓN</w:t>
          </w:r>
        </w:p>
      </w:docPartBody>
    </w:docPart>
    <w:docPart>
      <w:docPartPr>
        <w:name w:val="30AA20936342406791829D13DBD9F37A"/>
        <w:category>
          <w:name w:val="General"/>
          <w:gallery w:val="placeholder"/>
        </w:category>
        <w:types>
          <w:type w:val="bbPlcHdr"/>
        </w:types>
        <w:behaviors>
          <w:behavior w:val="content"/>
        </w:behaviors>
        <w:guid w:val="{AFEA24AD-D1A2-4F6C-911E-A8AC3C79089F}"/>
      </w:docPartPr>
      <w:docPartBody>
        <w:p w:rsidR="004153C4" w:rsidRDefault="00970BA0">
          <w:pPr>
            <w:pStyle w:val="30AA20936342406791829D13DBD9F37A"/>
          </w:pPr>
          <w:r w:rsidRPr="00177FC6">
            <w:rPr>
              <w:lang w:bidi="es-ES"/>
            </w:rPr>
            <w:t>LIDERAZGO</w:t>
          </w:r>
        </w:p>
      </w:docPartBody>
    </w:docPart>
    <w:docPart>
      <w:docPartPr>
        <w:name w:val="A550B5F1F8BB45DF9CE70A7449400772"/>
        <w:category>
          <w:name w:val="General"/>
          <w:gallery w:val="placeholder"/>
        </w:category>
        <w:types>
          <w:type w:val="bbPlcHdr"/>
        </w:types>
        <w:behaviors>
          <w:behavior w:val="content"/>
        </w:behaviors>
        <w:guid w:val="{1D06C5AE-43C4-48A8-9C26-90C6C4741631}"/>
      </w:docPartPr>
      <w:docPartBody>
        <w:p w:rsidR="004153C4" w:rsidRDefault="00970BA0">
          <w:pPr>
            <w:pStyle w:val="A550B5F1F8BB45DF9CE70A7449400772"/>
          </w:pPr>
          <w:r w:rsidRPr="00177FC6">
            <w:rPr>
              <w:lang w:bidi="es-ES"/>
            </w:rPr>
            <w:t>REFERENCIAS</w:t>
          </w:r>
        </w:p>
      </w:docPartBody>
    </w:docPart>
    <w:docPart>
      <w:docPartPr>
        <w:name w:val="53D7A96B73C648399C744C544F08DF12"/>
        <w:category>
          <w:name w:val="General"/>
          <w:gallery w:val="placeholder"/>
        </w:category>
        <w:types>
          <w:type w:val="bbPlcHdr"/>
        </w:types>
        <w:behaviors>
          <w:behavior w:val="content"/>
        </w:behaviors>
        <w:guid w:val="{64776E29-91C4-4893-A985-F1B9DF1AD8EA}"/>
      </w:docPartPr>
      <w:docPartBody>
        <w:p w:rsidR="00E1509E" w:rsidRDefault="004153C4" w:rsidP="004153C4">
          <w:pPr>
            <w:pStyle w:val="53D7A96B73C648399C744C544F08DF12"/>
          </w:pPr>
          <w:r w:rsidRPr="00177FC6">
            <w:rPr>
              <w:rStyle w:val="Resaltar"/>
              <w:lang w:bidi="es-ES"/>
            </w:rPr>
            <w:t>—</w:t>
          </w:r>
        </w:p>
      </w:docPartBody>
    </w:docPart>
    <w:docPart>
      <w:docPartPr>
        <w:name w:val="EEBB4A11B4FA49A19F89132AB67D0D16"/>
        <w:category>
          <w:name w:val="General"/>
          <w:gallery w:val="placeholder"/>
        </w:category>
        <w:types>
          <w:type w:val="bbPlcHdr"/>
        </w:types>
        <w:behaviors>
          <w:behavior w:val="content"/>
        </w:behaviors>
        <w:guid w:val="{C300B332-919E-4BB3-B980-1AB2BE0C2F10}"/>
      </w:docPartPr>
      <w:docPartBody>
        <w:p w:rsidR="00E1509E" w:rsidRDefault="004153C4" w:rsidP="004153C4">
          <w:pPr>
            <w:pStyle w:val="EEBB4A11B4FA49A19F89132AB67D0D16"/>
          </w:pPr>
          <w:r w:rsidRPr="00177FC6">
            <w:rPr>
              <w:rStyle w:val="Resaltar"/>
              <w:lang w:bidi="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A0"/>
    <w:rsid w:val="001A5B33"/>
    <w:rsid w:val="004153C4"/>
    <w:rsid w:val="006253CE"/>
    <w:rsid w:val="00970BA0"/>
    <w:rsid w:val="00B43336"/>
    <w:rsid w:val="00E150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0274B009AF40A091A88B85C3A39EEB">
    <w:name w:val="DC0274B009AF40A091A88B85C3A39EEB"/>
  </w:style>
  <w:style w:type="paragraph" w:customStyle="1" w:styleId="45AACAF531F84DE2B8DA9AAD4A3E149E">
    <w:name w:val="45AACAF531F84DE2B8DA9AAD4A3E149E"/>
  </w:style>
  <w:style w:type="character" w:customStyle="1" w:styleId="Resaltar">
    <w:name w:val="Resaltar"/>
    <w:basedOn w:val="Fuentedeprrafopredeter"/>
    <w:uiPriority w:val="1"/>
    <w:qFormat/>
    <w:rsid w:val="004153C4"/>
    <w:rPr>
      <w:color w:val="833C0B" w:themeColor="accent2" w:themeShade="80"/>
    </w:rPr>
  </w:style>
  <w:style w:type="paragraph" w:customStyle="1" w:styleId="622F7AC6EC7A4A71A5D168AE21AA9924">
    <w:name w:val="622F7AC6EC7A4A71A5D168AE21AA9924"/>
  </w:style>
  <w:style w:type="paragraph" w:customStyle="1" w:styleId="6939868563404F1BA194FEBB7B4FE4DF">
    <w:name w:val="6939868563404F1BA194FEBB7B4FE4DF"/>
  </w:style>
  <w:style w:type="paragraph" w:customStyle="1" w:styleId="526321B2C38E401BB167F606F24ECA31">
    <w:name w:val="526321B2C38E401BB167F606F24ECA31"/>
  </w:style>
  <w:style w:type="paragraph" w:customStyle="1" w:styleId="047B0DEDC1D248E9951C7B9CAAF269B3">
    <w:name w:val="047B0DEDC1D248E9951C7B9CAAF269B3"/>
  </w:style>
  <w:style w:type="paragraph" w:customStyle="1" w:styleId="D686346AE1AD430F9B16BBACCF13F2F9">
    <w:name w:val="D686346AE1AD430F9B16BBACCF13F2F9"/>
  </w:style>
  <w:style w:type="paragraph" w:customStyle="1" w:styleId="30AA20936342406791829D13DBD9F37A">
    <w:name w:val="30AA20936342406791829D13DBD9F37A"/>
  </w:style>
  <w:style w:type="paragraph" w:customStyle="1" w:styleId="A550B5F1F8BB45DF9CE70A7449400772">
    <w:name w:val="A550B5F1F8BB45DF9CE70A7449400772"/>
  </w:style>
  <w:style w:type="paragraph" w:customStyle="1" w:styleId="53D7A96B73C648399C744C544F08DF12">
    <w:name w:val="53D7A96B73C648399C744C544F08DF12"/>
    <w:rsid w:val="004153C4"/>
  </w:style>
  <w:style w:type="paragraph" w:customStyle="1" w:styleId="EEBB4A11B4FA49A19F89132AB67D0D16">
    <w:name w:val="EEBB4A11B4FA49A19F89132AB67D0D16"/>
    <w:rsid w:val="00415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7E62-D530-4072-8A53-D5688FDE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vitae minimalista</Template>
  <TotalTime>0</TotalTime>
  <Pages>1</Pages>
  <Words>289</Words>
  <Characters>1594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2024-07-08T23:20:00Z</dcterms:created>
  <dcterms:modified xsi:type="dcterms:W3CDTF">2024-09-10T20:17:00Z</dcterms:modified>
</cp:coreProperties>
</file>